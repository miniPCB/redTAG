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19C05" w14:textId="77777777" w:rsidR="00FD5C2D" w:rsidRPr="00FD5C2D" w:rsidRDefault="00FD5C2D" w:rsidP="00FD5C2D">
      <w:pPr>
        <w:pStyle w:val="Title"/>
      </w:pPr>
      <w:bookmarkStart w:id="0" w:name="_Toc111895375"/>
      <w:r w:rsidRPr="00FD5C2D">
        <w:t>Software Description Document</w:t>
      </w:r>
    </w:p>
    <w:p w14:paraId="20EB3C84" w14:textId="047A72EE" w:rsidR="00FD5C2D" w:rsidRPr="00FD5C2D" w:rsidRDefault="00FD5C2D" w:rsidP="00FD5C2D">
      <w:pPr>
        <w:spacing w:line="259" w:lineRule="auto"/>
      </w:pPr>
      <w:r w:rsidRPr="00FD5C2D">
        <w:rPr>
          <w:b/>
          <w:bCs/>
        </w:rPr>
        <w:t>Project Name:</w:t>
      </w:r>
      <w:r w:rsidRPr="00FD5C2D">
        <w:t xml:space="preserve"> </w:t>
      </w:r>
      <w:proofErr w:type="spellStart"/>
      <w:r w:rsidRPr="00FD5C2D">
        <w:t>redTAG</w:t>
      </w:r>
      <w:proofErr w:type="spellEnd"/>
      <w:r w:rsidRPr="00FD5C2D">
        <w:t xml:space="preserve"> System</w:t>
      </w:r>
      <w:r w:rsidRPr="00FD5C2D">
        <w:br/>
      </w:r>
      <w:r w:rsidRPr="00FD5C2D">
        <w:rPr>
          <w:b/>
          <w:bCs/>
        </w:rPr>
        <w:t>Version:</w:t>
      </w:r>
      <w:r w:rsidRPr="00FD5C2D">
        <w:t xml:space="preserve"> v010</w:t>
      </w:r>
      <w:r w:rsidRPr="00FD5C2D">
        <w:br/>
      </w:r>
      <w:r w:rsidRPr="00FD5C2D">
        <w:rPr>
          <w:b/>
          <w:bCs/>
        </w:rPr>
        <w:t>Author:</w:t>
      </w:r>
      <w:r w:rsidRPr="00FD5C2D">
        <w:t xml:space="preserve"> Nolan Manteufel</w:t>
      </w:r>
      <w:r w:rsidRPr="00FD5C2D">
        <w:br/>
      </w:r>
      <w:r w:rsidRPr="00FD5C2D">
        <w:rPr>
          <w:b/>
          <w:bCs/>
        </w:rPr>
        <w:t>Date:</w:t>
      </w:r>
      <w:r w:rsidRPr="00FD5C2D">
        <w:t xml:space="preserve"> </w:t>
      </w:r>
      <w:r>
        <w:t>26 AUG 2024</w:t>
      </w:r>
      <w:r w:rsidRPr="00FD5C2D">
        <w:br/>
      </w:r>
      <w:r w:rsidRPr="00FD5C2D">
        <w:rPr>
          <w:b/>
          <w:bCs/>
        </w:rPr>
        <w:t>Organization:</w:t>
      </w:r>
      <w:r w:rsidRPr="00FD5C2D">
        <w:t xml:space="preserve"> </w:t>
      </w:r>
      <w:r>
        <w:t>miniPCB</w:t>
      </w:r>
    </w:p>
    <w:p w14:paraId="7B7D5F7A" w14:textId="77777777" w:rsidR="00FD5C2D" w:rsidRPr="00FD5C2D" w:rsidRDefault="00FD5C2D" w:rsidP="00FD5C2D">
      <w:pPr>
        <w:spacing w:line="259" w:lineRule="auto"/>
      </w:pPr>
      <w:r w:rsidRPr="00FD5C2D">
        <w:pict w14:anchorId="447D6EC0">
          <v:rect id="_x0000_i1061" style="width:0;height:1.5pt" o:hralign="center" o:hrstd="t" o:hr="t" fillcolor="#a0a0a0" stroked="f"/>
        </w:pict>
      </w:r>
    </w:p>
    <w:p w14:paraId="13C4CF1F" w14:textId="77777777" w:rsidR="00FD5C2D" w:rsidRPr="00FD5C2D" w:rsidRDefault="00FD5C2D" w:rsidP="00FD5C2D">
      <w:pPr>
        <w:pStyle w:val="Heading1"/>
      </w:pPr>
      <w:r w:rsidRPr="00FD5C2D">
        <w:t>1. Introduction</w:t>
      </w:r>
    </w:p>
    <w:p w14:paraId="004A9F39" w14:textId="77777777" w:rsidR="00FD5C2D" w:rsidRPr="00FD5C2D" w:rsidRDefault="00FD5C2D" w:rsidP="00FD5C2D">
      <w:pPr>
        <w:pStyle w:val="Heading2"/>
      </w:pPr>
      <w:r w:rsidRPr="00FD5C2D">
        <w:t>1.1 Purpose</w:t>
      </w:r>
    </w:p>
    <w:p w14:paraId="49CB01B5" w14:textId="77777777" w:rsidR="00FD5C2D" w:rsidRPr="00FD5C2D" w:rsidRDefault="00FD5C2D" w:rsidP="00FD5C2D">
      <w:pPr>
        <w:spacing w:line="259" w:lineRule="auto"/>
      </w:pPr>
      <w:r w:rsidRPr="00FD5C2D">
        <w:t xml:space="preserve">The purpose of this document is to provide a comprehensive description of version v010 of the </w:t>
      </w:r>
      <w:proofErr w:type="spellStart"/>
      <w:r w:rsidRPr="00FD5C2D">
        <w:t>redTAG</w:t>
      </w:r>
      <w:proofErr w:type="spellEnd"/>
      <w:r w:rsidRPr="00FD5C2D">
        <w:t xml:space="preserve"> system. The </w:t>
      </w:r>
      <w:proofErr w:type="spellStart"/>
      <w:r w:rsidRPr="00FD5C2D">
        <w:t>redTAG</w:t>
      </w:r>
      <w:proofErr w:type="spellEnd"/>
      <w:r w:rsidRPr="00FD5C2D">
        <w:t xml:space="preserve"> system is a simple, yet effective, tool designed for collecting and managing Red Tag messages associated with printed circuit board (PCB) barcodes. This document outlines the key features, system functionalities, and technical specifications implemented in this version.</w:t>
      </w:r>
    </w:p>
    <w:p w14:paraId="0C0D58D9" w14:textId="77777777" w:rsidR="00FD5C2D" w:rsidRPr="00FD5C2D" w:rsidRDefault="00FD5C2D" w:rsidP="00FD5C2D">
      <w:pPr>
        <w:pStyle w:val="Heading2"/>
      </w:pPr>
      <w:r w:rsidRPr="00FD5C2D">
        <w:t>1.2 Scope</w:t>
      </w:r>
    </w:p>
    <w:p w14:paraId="77162165" w14:textId="77777777" w:rsidR="00FD5C2D" w:rsidRPr="00FD5C2D" w:rsidRDefault="00FD5C2D" w:rsidP="00FD5C2D">
      <w:pPr>
        <w:spacing w:line="259" w:lineRule="auto"/>
      </w:pPr>
      <w:r w:rsidRPr="00FD5C2D">
        <w:t xml:space="preserve">This document covers the functional and non-functional aspects of version v010 of the </w:t>
      </w:r>
      <w:proofErr w:type="spellStart"/>
      <w:r w:rsidRPr="00FD5C2D">
        <w:t>redTAG</w:t>
      </w:r>
      <w:proofErr w:type="spellEnd"/>
      <w:r w:rsidRPr="00FD5C2D">
        <w:t xml:space="preserve"> system. It includes details about the primary user interface, backend processes, and newly introduced features, particularly the Engineer Menu options for file management.</w:t>
      </w:r>
    </w:p>
    <w:p w14:paraId="270C121C" w14:textId="77777777" w:rsidR="00FD5C2D" w:rsidRPr="00FD5C2D" w:rsidRDefault="00FD5C2D" w:rsidP="00FD5C2D">
      <w:pPr>
        <w:pStyle w:val="Heading2"/>
      </w:pPr>
      <w:r w:rsidRPr="00FD5C2D">
        <w:t>1.3 Audience</w:t>
      </w:r>
    </w:p>
    <w:p w14:paraId="151F7DBD" w14:textId="77777777" w:rsidR="00FD5C2D" w:rsidRPr="00FD5C2D" w:rsidRDefault="00FD5C2D" w:rsidP="00FD5C2D">
      <w:pPr>
        <w:spacing w:line="259" w:lineRule="auto"/>
      </w:pPr>
      <w:r w:rsidRPr="00FD5C2D">
        <w:t xml:space="preserve">This document is intended for developers, testers, engineers, and stakeholders who are involved in the development, deployment, and use of the </w:t>
      </w:r>
      <w:proofErr w:type="spellStart"/>
      <w:r w:rsidRPr="00FD5C2D">
        <w:t>redTAG</w:t>
      </w:r>
      <w:proofErr w:type="spellEnd"/>
      <w:r w:rsidRPr="00FD5C2D">
        <w:t xml:space="preserve"> system.</w:t>
      </w:r>
    </w:p>
    <w:p w14:paraId="278087A8" w14:textId="77777777" w:rsidR="00FD5C2D" w:rsidRPr="00FD5C2D" w:rsidRDefault="00FD5C2D" w:rsidP="00FD5C2D">
      <w:pPr>
        <w:pStyle w:val="Heading1"/>
      </w:pPr>
      <w:r w:rsidRPr="00FD5C2D">
        <w:t>2. System Overview</w:t>
      </w:r>
    </w:p>
    <w:p w14:paraId="08E1000B" w14:textId="77777777" w:rsidR="00FD5C2D" w:rsidRPr="00FD5C2D" w:rsidRDefault="00FD5C2D" w:rsidP="00FD5C2D">
      <w:pPr>
        <w:spacing w:line="259" w:lineRule="auto"/>
      </w:pPr>
      <w:r w:rsidRPr="00FD5C2D">
        <w:t xml:space="preserve">The </w:t>
      </w:r>
      <w:proofErr w:type="spellStart"/>
      <w:r w:rsidRPr="00FD5C2D">
        <w:t>redTAG</w:t>
      </w:r>
      <w:proofErr w:type="spellEnd"/>
      <w:r w:rsidRPr="00FD5C2D">
        <w:t xml:space="preserve"> system is designed to manage Red Tag messages linked to PCBs through barcode scanning. It allows users to apply labels to PCB files, view existing issues, and perform specific file operations via an Engineer Menu.</w:t>
      </w:r>
    </w:p>
    <w:p w14:paraId="21DE13DD" w14:textId="77777777" w:rsidR="00FD5C2D" w:rsidRDefault="00FD5C2D">
      <w:pPr>
        <w:spacing w:line="259" w:lineRule="auto"/>
        <w:rPr>
          <w:b/>
          <w:bCs/>
        </w:rPr>
      </w:pPr>
      <w:r>
        <w:rPr>
          <w:b/>
          <w:bCs/>
        </w:rPr>
        <w:br w:type="page"/>
      </w:r>
    </w:p>
    <w:p w14:paraId="23A7C5FD" w14:textId="6897C7EF" w:rsidR="00FD5C2D" w:rsidRPr="00FD5C2D" w:rsidRDefault="00FD5C2D" w:rsidP="00FD5C2D">
      <w:pPr>
        <w:pStyle w:val="Heading1"/>
      </w:pPr>
      <w:r w:rsidRPr="00FD5C2D">
        <w:lastRenderedPageBreak/>
        <w:t>3. Features and Functionalities</w:t>
      </w:r>
    </w:p>
    <w:p w14:paraId="76633CB2" w14:textId="77777777" w:rsidR="00FD5C2D" w:rsidRPr="00FD5C2D" w:rsidRDefault="00FD5C2D" w:rsidP="00FD5C2D">
      <w:pPr>
        <w:pStyle w:val="Heading2"/>
      </w:pPr>
      <w:r w:rsidRPr="00FD5C2D">
        <w:t>3.1 Barcode Scanning and File Management</w:t>
      </w:r>
    </w:p>
    <w:p w14:paraId="581C64EF" w14:textId="77777777" w:rsidR="00FD5C2D" w:rsidRPr="00FD5C2D" w:rsidRDefault="00FD5C2D" w:rsidP="00FD5C2D">
      <w:pPr>
        <w:numPr>
          <w:ilvl w:val="0"/>
          <w:numId w:val="17"/>
        </w:numPr>
        <w:spacing w:line="259" w:lineRule="auto"/>
      </w:pPr>
      <w:r w:rsidRPr="00FD5C2D">
        <w:rPr>
          <w:b/>
          <w:bCs/>
        </w:rPr>
        <w:t>Barcode Parsing:</w:t>
      </w:r>
      <w:r w:rsidRPr="00FD5C2D">
        <w:t xml:space="preserve"> The system parses the scanned PCB barcode into specific components: Board Name, Board Revision, Board Variant, and Serial Number.</w:t>
      </w:r>
    </w:p>
    <w:p w14:paraId="545910CC" w14:textId="77777777" w:rsidR="00FD5C2D" w:rsidRPr="00FD5C2D" w:rsidRDefault="00FD5C2D" w:rsidP="00FD5C2D">
      <w:pPr>
        <w:numPr>
          <w:ilvl w:val="0"/>
          <w:numId w:val="17"/>
        </w:numPr>
        <w:spacing w:line="259" w:lineRule="auto"/>
      </w:pPr>
      <w:r w:rsidRPr="00FD5C2D">
        <w:rPr>
          <w:b/>
          <w:bCs/>
        </w:rPr>
        <w:t>File Creation and Management:</w:t>
      </w:r>
      <w:r w:rsidRPr="00FD5C2D">
        <w:t xml:space="preserve"> When a barcode is scanned, the system creates or updates a corresponding file in the designated directory. The file contains the board details and any associated Red Tag messages.</w:t>
      </w:r>
    </w:p>
    <w:p w14:paraId="77E63221" w14:textId="77777777" w:rsidR="00FD5C2D" w:rsidRPr="00FD5C2D" w:rsidRDefault="00FD5C2D" w:rsidP="00FD5C2D">
      <w:pPr>
        <w:pStyle w:val="Heading2"/>
      </w:pPr>
      <w:r w:rsidRPr="00FD5C2D">
        <w:t>3.2 Label Application</w:t>
      </w:r>
    </w:p>
    <w:p w14:paraId="551E1BE4" w14:textId="77777777" w:rsidR="00FD5C2D" w:rsidRPr="00FD5C2D" w:rsidRDefault="00FD5C2D" w:rsidP="00FD5C2D">
      <w:pPr>
        <w:numPr>
          <w:ilvl w:val="0"/>
          <w:numId w:val="18"/>
        </w:numPr>
        <w:spacing w:line="259" w:lineRule="auto"/>
      </w:pPr>
      <w:r w:rsidRPr="00FD5C2D">
        <w:rPr>
          <w:b/>
          <w:bCs/>
        </w:rPr>
        <w:t>Label Options:</w:t>
      </w:r>
      <w:r w:rsidRPr="00FD5C2D">
        <w:t xml:space="preserve"> Users can apply predefined labels to PCB files. The available labels include:</w:t>
      </w:r>
    </w:p>
    <w:p w14:paraId="7F20D610" w14:textId="77777777" w:rsidR="00FD5C2D" w:rsidRPr="00FD5C2D" w:rsidRDefault="00FD5C2D" w:rsidP="00FD5C2D">
      <w:pPr>
        <w:numPr>
          <w:ilvl w:val="1"/>
          <w:numId w:val="18"/>
        </w:numPr>
        <w:spacing w:line="259" w:lineRule="auto"/>
      </w:pPr>
      <w:r w:rsidRPr="00FD5C2D">
        <w:t>"LABEL CREATED"</w:t>
      </w:r>
    </w:p>
    <w:p w14:paraId="29C114A8" w14:textId="77777777" w:rsidR="00FD5C2D" w:rsidRPr="00FD5C2D" w:rsidRDefault="00FD5C2D" w:rsidP="00FD5C2D">
      <w:pPr>
        <w:numPr>
          <w:ilvl w:val="1"/>
          <w:numId w:val="18"/>
        </w:numPr>
        <w:spacing w:line="259" w:lineRule="auto"/>
      </w:pPr>
      <w:r w:rsidRPr="00FD5C2D">
        <w:t>"BRING-UP TEST: PASS"</w:t>
      </w:r>
    </w:p>
    <w:p w14:paraId="6F4239C9" w14:textId="77777777" w:rsidR="00FD5C2D" w:rsidRPr="00FD5C2D" w:rsidRDefault="00FD5C2D" w:rsidP="00FD5C2D">
      <w:pPr>
        <w:numPr>
          <w:ilvl w:val="1"/>
          <w:numId w:val="18"/>
        </w:numPr>
        <w:spacing w:line="259" w:lineRule="auto"/>
      </w:pPr>
      <w:r w:rsidRPr="00FD5C2D">
        <w:t>"FINAL ASSEMBLY TEST: PASS"</w:t>
      </w:r>
    </w:p>
    <w:p w14:paraId="5AAFBC2B" w14:textId="77777777" w:rsidR="00FD5C2D" w:rsidRPr="00FD5C2D" w:rsidRDefault="00FD5C2D" w:rsidP="00FD5C2D">
      <w:pPr>
        <w:numPr>
          <w:ilvl w:val="0"/>
          <w:numId w:val="18"/>
        </w:numPr>
        <w:spacing w:line="259" w:lineRule="auto"/>
      </w:pPr>
      <w:r w:rsidRPr="00FD5C2D">
        <w:rPr>
          <w:b/>
          <w:bCs/>
        </w:rPr>
        <w:t>GitHub Integration:</w:t>
      </w:r>
      <w:r w:rsidRPr="00FD5C2D">
        <w:t xml:space="preserve"> Each label applied to a file </w:t>
      </w:r>
      <w:proofErr w:type="gramStart"/>
      <w:r w:rsidRPr="00FD5C2D">
        <w:t>triggers</w:t>
      </w:r>
      <w:proofErr w:type="gramEnd"/>
      <w:r w:rsidRPr="00FD5C2D">
        <w:t xml:space="preserve"> an automatic commit and push operation to the remote GitHub repository, ensuring all changes are tracked and synchronized.</w:t>
      </w:r>
    </w:p>
    <w:p w14:paraId="22D2AA0B" w14:textId="77777777" w:rsidR="00FD5C2D" w:rsidRPr="00FD5C2D" w:rsidRDefault="00FD5C2D" w:rsidP="00FD5C2D">
      <w:pPr>
        <w:pStyle w:val="Heading2"/>
      </w:pPr>
      <w:r w:rsidRPr="00FD5C2D">
        <w:t>3.3 Engineer Menu</w:t>
      </w:r>
    </w:p>
    <w:p w14:paraId="06D23B78" w14:textId="77777777" w:rsidR="00FD5C2D" w:rsidRPr="00FD5C2D" w:rsidRDefault="00FD5C2D" w:rsidP="00FD5C2D">
      <w:pPr>
        <w:spacing w:line="259" w:lineRule="auto"/>
      </w:pPr>
      <w:r w:rsidRPr="00FD5C2D">
        <w:t xml:space="preserve">Version v010 introduces an </w:t>
      </w:r>
      <w:r w:rsidRPr="00FD5C2D">
        <w:rPr>
          <w:b/>
          <w:bCs/>
        </w:rPr>
        <w:t>Engineer Menu</w:t>
      </w:r>
      <w:r w:rsidRPr="00FD5C2D">
        <w:t xml:space="preserve"> accessible from the main interface. This menu provides advanced file management options:</w:t>
      </w:r>
    </w:p>
    <w:p w14:paraId="4A402B68" w14:textId="77777777" w:rsidR="00FD5C2D" w:rsidRPr="00FD5C2D" w:rsidRDefault="00FD5C2D" w:rsidP="00FD5C2D">
      <w:pPr>
        <w:numPr>
          <w:ilvl w:val="0"/>
          <w:numId w:val="19"/>
        </w:numPr>
        <w:spacing w:line="259" w:lineRule="auto"/>
      </w:pPr>
      <w:r w:rsidRPr="00FD5C2D">
        <w:rPr>
          <w:b/>
          <w:bCs/>
        </w:rPr>
        <w:t>[1] DELETE FILE:</w:t>
      </w:r>
      <w:r w:rsidRPr="00FD5C2D">
        <w:t xml:space="preserve"> Allows users to delete a PCB file based on the scanned barcode. The deletion is also committed and pushed to GitHub.</w:t>
      </w:r>
    </w:p>
    <w:p w14:paraId="1ACE1332" w14:textId="77777777" w:rsidR="00FD5C2D" w:rsidRPr="00FD5C2D" w:rsidRDefault="00FD5C2D" w:rsidP="00FD5C2D">
      <w:pPr>
        <w:pStyle w:val="Heading2"/>
      </w:pPr>
      <w:r w:rsidRPr="00FD5C2D">
        <w:t>3.4 User Interface</w:t>
      </w:r>
    </w:p>
    <w:p w14:paraId="6EC3138B" w14:textId="77777777" w:rsidR="00FD5C2D" w:rsidRPr="00FD5C2D" w:rsidRDefault="00FD5C2D" w:rsidP="00FD5C2D">
      <w:pPr>
        <w:numPr>
          <w:ilvl w:val="0"/>
          <w:numId w:val="20"/>
        </w:numPr>
        <w:spacing w:line="259" w:lineRule="auto"/>
      </w:pPr>
      <w:r w:rsidRPr="00FD5C2D">
        <w:rPr>
          <w:b/>
          <w:bCs/>
        </w:rPr>
        <w:t>Main Menu Options:</w:t>
      </w:r>
    </w:p>
    <w:p w14:paraId="4CD1A60B" w14:textId="77777777" w:rsidR="00FD5C2D" w:rsidRPr="00FD5C2D" w:rsidRDefault="00FD5C2D" w:rsidP="00FD5C2D">
      <w:pPr>
        <w:numPr>
          <w:ilvl w:val="1"/>
          <w:numId w:val="20"/>
        </w:numPr>
        <w:spacing w:line="259" w:lineRule="auto"/>
      </w:pPr>
      <w:proofErr w:type="gramStart"/>
      <w:r w:rsidRPr="00FD5C2D">
        <w:t>[ ]</w:t>
      </w:r>
      <w:proofErr w:type="gramEnd"/>
      <w:r w:rsidRPr="00FD5C2D">
        <w:t xml:space="preserve"> Press ENTER to scan a barcode</w:t>
      </w:r>
    </w:p>
    <w:p w14:paraId="21DBD93A" w14:textId="77777777" w:rsidR="00FD5C2D" w:rsidRPr="00FD5C2D" w:rsidRDefault="00FD5C2D" w:rsidP="00FD5C2D">
      <w:pPr>
        <w:numPr>
          <w:ilvl w:val="1"/>
          <w:numId w:val="20"/>
        </w:numPr>
        <w:spacing w:line="259" w:lineRule="auto"/>
      </w:pPr>
      <w:r w:rsidRPr="00FD5C2D">
        <w:t>[1] Apply a label</w:t>
      </w:r>
    </w:p>
    <w:p w14:paraId="0A2948C3" w14:textId="53D2C0AA" w:rsidR="00FD5C2D" w:rsidRPr="00FD5C2D" w:rsidRDefault="00FD5C2D" w:rsidP="00FD5C2D">
      <w:pPr>
        <w:numPr>
          <w:ilvl w:val="1"/>
          <w:numId w:val="20"/>
        </w:numPr>
        <w:spacing w:line="259" w:lineRule="auto"/>
      </w:pPr>
      <w:r w:rsidRPr="00FD5C2D">
        <w:t>[ENGR] Engineer Menu</w:t>
      </w:r>
      <w:r w:rsidR="00502DD2">
        <w:t xml:space="preserve"> (hidden)</w:t>
      </w:r>
    </w:p>
    <w:p w14:paraId="6CD90747" w14:textId="77777777" w:rsidR="00FD5C2D" w:rsidRPr="00FD5C2D" w:rsidRDefault="00FD5C2D" w:rsidP="00FD5C2D">
      <w:pPr>
        <w:numPr>
          <w:ilvl w:val="1"/>
          <w:numId w:val="20"/>
        </w:numPr>
        <w:spacing w:line="259" w:lineRule="auto"/>
      </w:pPr>
      <w:r w:rsidRPr="00FD5C2D">
        <w:t>[x] Exit program</w:t>
      </w:r>
    </w:p>
    <w:p w14:paraId="5CF90F99" w14:textId="77777777" w:rsidR="00FD5C2D" w:rsidRPr="00FD5C2D" w:rsidRDefault="00FD5C2D" w:rsidP="00FD5C2D">
      <w:pPr>
        <w:numPr>
          <w:ilvl w:val="0"/>
          <w:numId w:val="20"/>
        </w:numPr>
        <w:spacing w:line="259" w:lineRule="auto"/>
      </w:pPr>
      <w:r w:rsidRPr="00FD5C2D">
        <w:rPr>
          <w:b/>
          <w:bCs/>
        </w:rPr>
        <w:t>Engineer Menu Options:</w:t>
      </w:r>
    </w:p>
    <w:p w14:paraId="59D8547F" w14:textId="77777777" w:rsidR="00FD5C2D" w:rsidRPr="00FD5C2D" w:rsidRDefault="00FD5C2D" w:rsidP="00FD5C2D">
      <w:pPr>
        <w:numPr>
          <w:ilvl w:val="1"/>
          <w:numId w:val="20"/>
        </w:numPr>
        <w:spacing w:line="259" w:lineRule="auto"/>
      </w:pPr>
      <w:r w:rsidRPr="00FD5C2D">
        <w:t>[1] DELETE FILE</w:t>
      </w:r>
    </w:p>
    <w:p w14:paraId="5B2E65E6" w14:textId="77777777" w:rsidR="00FD5C2D" w:rsidRPr="00FD5C2D" w:rsidRDefault="00FD5C2D" w:rsidP="00FD5C2D">
      <w:pPr>
        <w:numPr>
          <w:ilvl w:val="1"/>
          <w:numId w:val="20"/>
        </w:numPr>
        <w:spacing w:line="259" w:lineRule="auto"/>
      </w:pPr>
      <w:r w:rsidRPr="00FD5C2D">
        <w:t>[2] Placeholder Option 2</w:t>
      </w:r>
    </w:p>
    <w:p w14:paraId="37CBC646" w14:textId="77777777" w:rsidR="00FD5C2D" w:rsidRPr="00FD5C2D" w:rsidRDefault="00FD5C2D" w:rsidP="00FD5C2D">
      <w:pPr>
        <w:pStyle w:val="Heading1"/>
      </w:pPr>
      <w:r w:rsidRPr="00FD5C2D">
        <w:lastRenderedPageBreak/>
        <w:t>4. Technical Specifications</w:t>
      </w:r>
    </w:p>
    <w:p w14:paraId="1F823948" w14:textId="77777777" w:rsidR="00FD5C2D" w:rsidRPr="00FD5C2D" w:rsidRDefault="00FD5C2D" w:rsidP="00FD5C2D">
      <w:pPr>
        <w:pStyle w:val="Heading2"/>
      </w:pPr>
      <w:r w:rsidRPr="00FD5C2D">
        <w:t>4.1 Programming Language</w:t>
      </w:r>
    </w:p>
    <w:p w14:paraId="61DC4E6E" w14:textId="77777777" w:rsidR="00FD5C2D" w:rsidRPr="00FD5C2D" w:rsidRDefault="00FD5C2D" w:rsidP="00FD5C2D">
      <w:pPr>
        <w:spacing w:line="259" w:lineRule="auto"/>
      </w:pPr>
      <w:r w:rsidRPr="00FD5C2D">
        <w:t xml:space="preserve">The system is implemented in Python, leveraging standard libraries such as </w:t>
      </w:r>
      <w:proofErr w:type="spellStart"/>
      <w:r w:rsidRPr="00FD5C2D">
        <w:t>os</w:t>
      </w:r>
      <w:proofErr w:type="spellEnd"/>
      <w:r w:rsidRPr="00FD5C2D">
        <w:t>, subprocess, and re.</w:t>
      </w:r>
    </w:p>
    <w:p w14:paraId="5BB9B28B" w14:textId="77777777" w:rsidR="00FD5C2D" w:rsidRPr="00FD5C2D" w:rsidRDefault="00FD5C2D" w:rsidP="00FD5C2D">
      <w:pPr>
        <w:pStyle w:val="Heading2"/>
      </w:pPr>
      <w:r w:rsidRPr="00FD5C2D">
        <w:t>4.2 Operating System</w:t>
      </w:r>
    </w:p>
    <w:p w14:paraId="7E035D80" w14:textId="77777777" w:rsidR="00FD5C2D" w:rsidRPr="00FD5C2D" w:rsidRDefault="00FD5C2D" w:rsidP="00FD5C2D">
      <w:pPr>
        <w:spacing w:line="259" w:lineRule="auto"/>
      </w:pPr>
      <w:r w:rsidRPr="00FD5C2D">
        <w:t xml:space="preserve">The </w:t>
      </w:r>
      <w:proofErr w:type="spellStart"/>
      <w:r w:rsidRPr="00FD5C2D">
        <w:t>redTAG</w:t>
      </w:r>
      <w:proofErr w:type="spellEnd"/>
      <w:r w:rsidRPr="00FD5C2D">
        <w:t xml:space="preserve"> system is designed to run on Unix-like operating systems, specifically tested on Raspberry Pi OS.</w:t>
      </w:r>
    </w:p>
    <w:p w14:paraId="622703FD" w14:textId="77777777" w:rsidR="00FD5C2D" w:rsidRPr="00FD5C2D" w:rsidRDefault="00FD5C2D" w:rsidP="00FD5C2D">
      <w:pPr>
        <w:pStyle w:val="Heading2"/>
      </w:pPr>
      <w:r w:rsidRPr="00FD5C2D">
        <w:t>4.3 GitHub Integration</w:t>
      </w:r>
    </w:p>
    <w:p w14:paraId="0DD0F0EE" w14:textId="77777777" w:rsidR="00FD5C2D" w:rsidRPr="00FD5C2D" w:rsidRDefault="00FD5C2D" w:rsidP="00FD5C2D">
      <w:pPr>
        <w:spacing w:line="259" w:lineRule="auto"/>
      </w:pPr>
      <w:r w:rsidRPr="00FD5C2D">
        <w:t>The system is tightly integrated with GitHub for version control. All file modifications, including label applications and deletions, are automatically committed and pushed to the repository.</w:t>
      </w:r>
    </w:p>
    <w:p w14:paraId="23B7A325" w14:textId="77777777" w:rsidR="00FD5C2D" w:rsidRPr="00FD5C2D" w:rsidRDefault="00FD5C2D" w:rsidP="00FD5C2D">
      <w:pPr>
        <w:pStyle w:val="Heading2"/>
      </w:pPr>
      <w:r w:rsidRPr="00FD5C2D">
        <w:t>4.4 Hardware Requirements</w:t>
      </w:r>
    </w:p>
    <w:p w14:paraId="56FA7D42" w14:textId="77777777" w:rsidR="00FD5C2D" w:rsidRPr="00FD5C2D" w:rsidRDefault="00FD5C2D" w:rsidP="00FD5C2D">
      <w:pPr>
        <w:numPr>
          <w:ilvl w:val="0"/>
          <w:numId w:val="21"/>
        </w:numPr>
        <w:spacing w:line="259" w:lineRule="auto"/>
      </w:pPr>
      <w:r w:rsidRPr="00FD5C2D">
        <w:rPr>
          <w:b/>
          <w:bCs/>
        </w:rPr>
        <w:t>2D Barcode Scanner:</w:t>
      </w:r>
      <w:r w:rsidRPr="00FD5C2D">
        <w:t xml:space="preserve"> The system requires a 2D barcode scanner, such as the Honeywell Model 1900, to scan and process PCB barcodes accurately.</w:t>
      </w:r>
    </w:p>
    <w:p w14:paraId="62A43D5E" w14:textId="77777777" w:rsidR="00FD5C2D" w:rsidRPr="00FD5C2D" w:rsidRDefault="00FD5C2D" w:rsidP="00FD5C2D">
      <w:pPr>
        <w:pStyle w:val="Heading2"/>
      </w:pPr>
      <w:r w:rsidRPr="00FD5C2D">
        <w:t>4.5 Directory Structure</w:t>
      </w:r>
    </w:p>
    <w:p w14:paraId="51D32AAB" w14:textId="77777777" w:rsidR="00FD5C2D" w:rsidRPr="00FD5C2D" w:rsidRDefault="00FD5C2D" w:rsidP="00FD5C2D">
      <w:pPr>
        <w:numPr>
          <w:ilvl w:val="0"/>
          <w:numId w:val="22"/>
        </w:numPr>
        <w:spacing w:line="259" w:lineRule="auto"/>
      </w:pPr>
      <w:r w:rsidRPr="00FD5C2D">
        <w:rPr>
          <w:b/>
          <w:bCs/>
        </w:rPr>
        <w:t>SAVE_DIRECTORY:</w:t>
      </w:r>
      <w:r w:rsidRPr="00FD5C2D">
        <w:t xml:space="preserve"> /home/pi/</w:t>
      </w:r>
      <w:proofErr w:type="spellStart"/>
      <w:r w:rsidRPr="00FD5C2D">
        <w:t>redTAG</w:t>
      </w:r>
      <w:proofErr w:type="spellEnd"/>
      <w:r w:rsidRPr="00FD5C2D">
        <w:t>/</w:t>
      </w:r>
      <w:proofErr w:type="spellStart"/>
      <w:r w:rsidRPr="00FD5C2D">
        <w:t>redtags</w:t>
      </w:r>
      <w:proofErr w:type="spellEnd"/>
    </w:p>
    <w:p w14:paraId="2D18D510" w14:textId="77777777" w:rsidR="00FD5C2D" w:rsidRPr="00FD5C2D" w:rsidRDefault="00FD5C2D" w:rsidP="00FD5C2D">
      <w:pPr>
        <w:numPr>
          <w:ilvl w:val="1"/>
          <w:numId w:val="22"/>
        </w:numPr>
        <w:spacing w:line="259" w:lineRule="auto"/>
      </w:pPr>
      <w:r w:rsidRPr="00FD5C2D">
        <w:t>This directory is where all PCB-related files are stored and managed.</w:t>
      </w:r>
    </w:p>
    <w:p w14:paraId="59B35065" w14:textId="77777777" w:rsidR="00FD5C2D" w:rsidRPr="00FD5C2D" w:rsidRDefault="00FD5C2D" w:rsidP="00FD5C2D">
      <w:pPr>
        <w:pStyle w:val="Heading1"/>
      </w:pPr>
      <w:r w:rsidRPr="00FD5C2D">
        <w:t>5. Future Enhancements</w:t>
      </w:r>
    </w:p>
    <w:p w14:paraId="4F200B55" w14:textId="77777777" w:rsidR="00FD5C2D" w:rsidRPr="00FD5C2D" w:rsidRDefault="00FD5C2D" w:rsidP="00FD5C2D">
      <w:pPr>
        <w:numPr>
          <w:ilvl w:val="0"/>
          <w:numId w:val="23"/>
        </w:numPr>
        <w:spacing w:line="259" w:lineRule="auto"/>
      </w:pPr>
      <w:r w:rsidRPr="00FD5C2D">
        <w:rPr>
          <w:b/>
          <w:bCs/>
        </w:rPr>
        <w:t>Expansion of Engineer Menu:</w:t>
      </w:r>
      <w:r w:rsidRPr="00FD5C2D">
        <w:t xml:space="preserve"> Additional file management and system diagnostic options will be added to the Engineer Menu.</w:t>
      </w:r>
    </w:p>
    <w:p w14:paraId="1B5F9126" w14:textId="77777777" w:rsidR="00FD5C2D" w:rsidRPr="00FD5C2D" w:rsidRDefault="00FD5C2D" w:rsidP="00FD5C2D">
      <w:pPr>
        <w:numPr>
          <w:ilvl w:val="0"/>
          <w:numId w:val="23"/>
        </w:numPr>
        <w:spacing w:line="259" w:lineRule="auto"/>
      </w:pPr>
      <w:r w:rsidRPr="00FD5C2D">
        <w:rPr>
          <w:b/>
          <w:bCs/>
        </w:rPr>
        <w:t>Enhanced User Feedback:</w:t>
      </w:r>
      <w:r w:rsidRPr="00FD5C2D">
        <w:t xml:space="preserve"> Implementing more detailed feedback messages and error handling for improved user experience.</w:t>
      </w:r>
    </w:p>
    <w:p w14:paraId="6AEAB703" w14:textId="77777777" w:rsidR="00FD5C2D" w:rsidRPr="00FD5C2D" w:rsidRDefault="00FD5C2D" w:rsidP="00FD5C2D">
      <w:pPr>
        <w:pStyle w:val="Heading1"/>
      </w:pPr>
      <w:r w:rsidRPr="00FD5C2D">
        <w:t>6. Conclusion</w:t>
      </w:r>
    </w:p>
    <w:p w14:paraId="497BCBD3" w14:textId="77777777" w:rsidR="00FD5C2D" w:rsidRPr="00FD5C2D" w:rsidRDefault="00FD5C2D" w:rsidP="00FD5C2D">
      <w:pPr>
        <w:spacing w:line="259" w:lineRule="auto"/>
      </w:pPr>
      <w:r w:rsidRPr="00FD5C2D">
        <w:t xml:space="preserve">Version v010 of the </w:t>
      </w:r>
      <w:proofErr w:type="spellStart"/>
      <w:r w:rsidRPr="00FD5C2D">
        <w:t>redTAG</w:t>
      </w:r>
      <w:proofErr w:type="spellEnd"/>
      <w:r w:rsidRPr="00FD5C2D">
        <w:t xml:space="preserve"> system introduces significant enhancements, particularly in file management via the Engineer Menu. The system remains user-friendly while ensuring all changes are securely tracked through GitHub integration. This version builds on the solid foundation of previous iterations, adding more control and functionality for engineering tasks.</w:t>
      </w:r>
    </w:p>
    <w:p w14:paraId="462D1106" w14:textId="77777777" w:rsidR="00FD5C2D" w:rsidRDefault="00FD5C2D">
      <w:pPr>
        <w:spacing w:line="259" w:lineRule="auto"/>
      </w:pPr>
      <w:r>
        <w:br w:type="page"/>
      </w:r>
    </w:p>
    <w:p w14:paraId="3AA52FA2" w14:textId="77777777" w:rsidR="00FD5C2D" w:rsidRPr="00FD5C2D" w:rsidRDefault="00FD5C2D" w:rsidP="00FD5C2D">
      <w:pPr>
        <w:pStyle w:val="Heading1"/>
      </w:pPr>
      <w:r w:rsidRPr="00FD5C2D">
        <w:lastRenderedPageBreak/>
        <w:t>Appendix: Screen Layouts and Descriptions</w:t>
      </w:r>
    </w:p>
    <w:p w14:paraId="6E212DFE" w14:textId="77777777" w:rsidR="00FD5C2D" w:rsidRPr="00FD5C2D" w:rsidRDefault="00FD5C2D" w:rsidP="00FD5C2D">
      <w:pPr>
        <w:spacing w:line="259" w:lineRule="auto"/>
      </w:pPr>
      <w:r w:rsidRPr="00FD5C2D">
        <w:t xml:space="preserve">This appendix provides visual representations and descriptions of each screen in the </w:t>
      </w:r>
      <w:proofErr w:type="spellStart"/>
      <w:r w:rsidRPr="00FD5C2D">
        <w:t>redTAG</w:t>
      </w:r>
      <w:proofErr w:type="spellEnd"/>
      <w:r w:rsidRPr="00FD5C2D">
        <w:t xml:space="preserve"> system as of version v010. The screens are presented in the order a typical user might encounter them.</w:t>
      </w:r>
    </w:p>
    <w:p w14:paraId="23C0DC8B" w14:textId="77777777" w:rsidR="00FD5C2D" w:rsidRPr="00FD5C2D" w:rsidRDefault="00FD5C2D" w:rsidP="00FD5C2D">
      <w:pPr>
        <w:pStyle w:val="Heading2"/>
      </w:pPr>
      <w:r w:rsidRPr="00FD5C2D">
        <w:t>A.1 Welcome Screen</w:t>
      </w:r>
    </w:p>
    <w:p w14:paraId="136F9C7E" w14:textId="77777777" w:rsidR="00FD5C2D" w:rsidRPr="00FD5C2D" w:rsidRDefault="00FD5C2D" w:rsidP="00FD5C2D">
      <w:pPr>
        <w:pStyle w:val="NoSpacing"/>
        <w:shd w:val="clear" w:color="auto" w:fill="000000" w:themeFill="text1"/>
      </w:pPr>
      <w:r w:rsidRPr="00FD5C2D">
        <w:t>-----------------------------------------------------------------</w:t>
      </w:r>
    </w:p>
    <w:p w14:paraId="3BD34047" w14:textId="77777777" w:rsidR="00FD5C2D" w:rsidRPr="00FD5C2D" w:rsidRDefault="00FD5C2D" w:rsidP="00FD5C2D">
      <w:pPr>
        <w:pStyle w:val="NoSpacing"/>
        <w:shd w:val="clear" w:color="auto" w:fill="000000" w:themeFill="text1"/>
      </w:pPr>
      <w:r w:rsidRPr="00FD5C2D">
        <w:t xml:space="preserve">  </w:t>
      </w:r>
    </w:p>
    <w:p w14:paraId="3255A79B" w14:textId="77777777" w:rsidR="00FD5C2D" w:rsidRPr="00FD5C2D" w:rsidRDefault="00FD5C2D" w:rsidP="00FD5C2D">
      <w:pPr>
        <w:pStyle w:val="NoSpacing"/>
        <w:shd w:val="clear" w:color="auto" w:fill="000000" w:themeFill="text1"/>
      </w:pPr>
      <w:r w:rsidRPr="00FD5C2D">
        <w:t xml:space="preserve">  Welcome to </w:t>
      </w:r>
      <w:proofErr w:type="spellStart"/>
      <w:r w:rsidRPr="00FD5C2D">
        <w:t>redTAG</w:t>
      </w:r>
      <w:proofErr w:type="spellEnd"/>
      <w:r w:rsidRPr="00FD5C2D">
        <w:t>!</w:t>
      </w:r>
    </w:p>
    <w:p w14:paraId="1B0BA78C" w14:textId="77777777" w:rsidR="00FD5C2D" w:rsidRPr="00FD5C2D" w:rsidRDefault="00FD5C2D" w:rsidP="00FD5C2D">
      <w:pPr>
        <w:pStyle w:val="NoSpacing"/>
        <w:shd w:val="clear" w:color="auto" w:fill="000000" w:themeFill="text1"/>
      </w:pPr>
      <w:r w:rsidRPr="00FD5C2D">
        <w:t xml:space="preserve">  A simple system for collecting Red Tag messages.</w:t>
      </w:r>
    </w:p>
    <w:p w14:paraId="29276F37" w14:textId="77777777" w:rsidR="00FD5C2D" w:rsidRPr="00FD5C2D" w:rsidRDefault="00FD5C2D" w:rsidP="00FD5C2D">
      <w:pPr>
        <w:pStyle w:val="NoSpacing"/>
        <w:shd w:val="clear" w:color="auto" w:fill="000000" w:themeFill="text1"/>
      </w:pPr>
    </w:p>
    <w:p w14:paraId="68E26426" w14:textId="77777777" w:rsidR="00FD5C2D" w:rsidRPr="00FD5C2D" w:rsidRDefault="00FD5C2D" w:rsidP="00FD5C2D">
      <w:pPr>
        <w:pStyle w:val="NoSpacing"/>
        <w:shd w:val="clear" w:color="auto" w:fill="000000" w:themeFill="text1"/>
        <w:rPr>
          <w:lang w:val="fr-FR"/>
        </w:rPr>
      </w:pPr>
      <w:r w:rsidRPr="00FD5C2D">
        <w:t xml:space="preserve">  </w:t>
      </w:r>
      <w:r w:rsidRPr="00FD5C2D">
        <w:rPr>
          <w:lang w:val="fr-FR"/>
        </w:rPr>
        <w:t>By Nolan Manteufel</w:t>
      </w:r>
    </w:p>
    <w:p w14:paraId="5028F778" w14:textId="77777777" w:rsidR="00FD5C2D" w:rsidRPr="00FD5C2D" w:rsidRDefault="00FD5C2D" w:rsidP="00FD5C2D">
      <w:pPr>
        <w:pStyle w:val="NoSpacing"/>
        <w:shd w:val="clear" w:color="auto" w:fill="000000" w:themeFill="text1"/>
        <w:rPr>
          <w:lang w:val="fr-FR"/>
        </w:rPr>
      </w:pPr>
      <w:r w:rsidRPr="00FD5C2D">
        <w:rPr>
          <w:lang w:val="fr-FR"/>
        </w:rPr>
        <w:t xml:space="preserve">  Mesa Technologies</w:t>
      </w:r>
    </w:p>
    <w:p w14:paraId="4EAAA57D" w14:textId="77777777" w:rsidR="00FD5C2D" w:rsidRPr="00FD5C2D" w:rsidRDefault="00FD5C2D" w:rsidP="00FD5C2D">
      <w:pPr>
        <w:pStyle w:val="NoSpacing"/>
        <w:shd w:val="clear" w:color="auto" w:fill="000000" w:themeFill="text1"/>
        <w:rPr>
          <w:lang w:val="fr-FR"/>
        </w:rPr>
      </w:pPr>
      <w:r w:rsidRPr="00FD5C2D">
        <w:rPr>
          <w:lang w:val="fr-FR"/>
        </w:rPr>
        <w:t xml:space="preserve">  (</w:t>
      </w:r>
      <w:proofErr w:type="gramStart"/>
      <w:r w:rsidRPr="00FD5C2D">
        <w:rPr>
          <w:lang w:val="fr-FR"/>
        </w:rPr>
        <w:t>c</w:t>
      </w:r>
      <w:proofErr w:type="gramEnd"/>
      <w:r w:rsidRPr="00FD5C2D">
        <w:rPr>
          <w:lang w:val="fr-FR"/>
        </w:rPr>
        <w:t>)2024</w:t>
      </w:r>
    </w:p>
    <w:p w14:paraId="039B7FA9" w14:textId="77777777" w:rsidR="00FD5C2D" w:rsidRPr="00FD5C2D" w:rsidRDefault="00FD5C2D" w:rsidP="00FD5C2D">
      <w:pPr>
        <w:pStyle w:val="NoSpacing"/>
        <w:shd w:val="clear" w:color="auto" w:fill="000000" w:themeFill="text1"/>
      </w:pPr>
      <w:r w:rsidRPr="00FD5C2D">
        <w:rPr>
          <w:lang w:val="fr-FR"/>
        </w:rPr>
        <w:t xml:space="preserve">  </w:t>
      </w:r>
      <w:r w:rsidRPr="00FD5C2D">
        <w:t>(v)010</w:t>
      </w:r>
    </w:p>
    <w:p w14:paraId="7F7D224D" w14:textId="77777777" w:rsidR="00FD5C2D" w:rsidRPr="00FD5C2D" w:rsidRDefault="00FD5C2D" w:rsidP="00FD5C2D">
      <w:pPr>
        <w:pStyle w:val="NoSpacing"/>
        <w:shd w:val="clear" w:color="auto" w:fill="000000" w:themeFill="text1"/>
      </w:pPr>
    </w:p>
    <w:p w14:paraId="7E99CEBE" w14:textId="77777777" w:rsidR="00FD5C2D" w:rsidRPr="00FD5C2D" w:rsidRDefault="00FD5C2D" w:rsidP="00FD5C2D">
      <w:pPr>
        <w:pStyle w:val="NoSpacing"/>
        <w:shd w:val="clear" w:color="auto" w:fill="000000" w:themeFill="text1"/>
      </w:pPr>
      <w:r w:rsidRPr="00FD5C2D">
        <w:t xml:space="preserve">  Scan a barcode,</w:t>
      </w:r>
    </w:p>
    <w:p w14:paraId="6D9D4914" w14:textId="77777777" w:rsidR="00FD5C2D" w:rsidRPr="00FD5C2D" w:rsidRDefault="00FD5C2D" w:rsidP="00FD5C2D">
      <w:pPr>
        <w:pStyle w:val="NoSpacing"/>
        <w:shd w:val="clear" w:color="auto" w:fill="000000" w:themeFill="text1"/>
      </w:pPr>
      <w:r w:rsidRPr="00FD5C2D">
        <w:t xml:space="preserve">  See previous messages,</w:t>
      </w:r>
    </w:p>
    <w:p w14:paraId="4609806C" w14:textId="77777777" w:rsidR="00FD5C2D" w:rsidRPr="00FD5C2D" w:rsidRDefault="00FD5C2D" w:rsidP="00FD5C2D">
      <w:pPr>
        <w:pStyle w:val="NoSpacing"/>
        <w:shd w:val="clear" w:color="auto" w:fill="000000" w:themeFill="text1"/>
      </w:pPr>
      <w:r w:rsidRPr="00FD5C2D">
        <w:t xml:space="preserve">  Enter new messages!</w:t>
      </w:r>
    </w:p>
    <w:p w14:paraId="75908852" w14:textId="77777777" w:rsidR="00FD5C2D" w:rsidRPr="00FD5C2D" w:rsidRDefault="00FD5C2D" w:rsidP="00FD5C2D">
      <w:pPr>
        <w:pStyle w:val="NoSpacing"/>
        <w:shd w:val="clear" w:color="auto" w:fill="000000" w:themeFill="text1"/>
      </w:pPr>
      <w:r w:rsidRPr="00FD5C2D">
        <w:t xml:space="preserve">  </w:t>
      </w:r>
    </w:p>
    <w:p w14:paraId="44CAB0DE" w14:textId="77777777" w:rsidR="00FD5C2D" w:rsidRPr="00FD5C2D" w:rsidRDefault="00FD5C2D" w:rsidP="00FD5C2D">
      <w:pPr>
        <w:pStyle w:val="NoSpacing"/>
        <w:shd w:val="clear" w:color="auto" w:fill="000000" w:themeFill="text1"/>
      </w:pPr>
      <w:r w:rsidRPr="00FD5C2D">
        <w:t>-----------------------------------------------------------------</w:t>
      </w:r>
    </w:p>
    <w:p w14:paraId="2EF010E3" w14:textId="77777777" w:rsidR="00FD5C2D" w:rsidRPr="00FD5C2D" w:rsidRDefault="00FD5C2D" w:rsidP="00FD5C2D">
      <w:pPr>
        <w:pStyle w:val="NoSpacing"/>
        <w:shd w:val="clear" w:color="auto" w:fill="000000" w:themeFill="text1"/>
      </w:pPr>
      <w:r w:rsidRPr="00FD5C2D">
        <w:t xml:space="preserve">  OPTIONS:</w:t>
      </w:r>
    </w:p>
    <w:p w14:paraId="4AC49EF1" w14:textId="77777777" w:rsidR="00FD5C2D" w:rsidRPr="00FD5C2D" w:rsidRDefault="00FD5C2D" w:rsidP="00FD5C2D">
      <w:pPr>
        <w:pStyle w:val="NoSpacing"/>
        <w:shd w:val="clear" w:color="auto" w:fill="000000" w:themeFill="text1"/>
      </w:pPr>
      <w:r w:rsidRPr="00FD5C2D">
        <w:t xml:space="preserve">  [] Press ENTER to scan a barcode</w:t>
      </w:r>
    </w:p>
    <w:p w14:paraId="74127284" w14:textId="77777777" w:rsidR="00FD5C2D" w:rsidRPr="00FD5C2D" w:rsidRDefault="00FD5C2D" w:rsidP="00FD5C2D">
      <w:pPr>
        <w:pStyle w:val="NoSpacing"/>
        <w:shd w:val="clear" w:color="auto" w:fill="000000" w:themeFill="text1"/>
      </w:pPr>
      <w:r w:rsidRPr="00FD5C2D">
        <w:t xml:space="preserve">  [1] Apply a label</w:t>
      </w:r>
    </w:p>
    <w:p w14:paraId="225F598F" w14:textId="77777777" w:rsidR="00FD5C2D" w:rsidRPr="00FD5C2D" w:rsidRDefault="00FD5C2D" w:rsidP="00FD5C2D">
      <w:pPr>
        <w:pStyle w:val="NoSpacing"/>
        <w:shd w:val="clear" w:color="auto" w:fill="000000" w:themeFill="text1"/>
      </w:pPr>
      <w:r w:rsidRPr="00FD5C2D">
        <w:t xml:space="preserve">  [x] Exit program</w:t>
      </w:r>
    </w:p>
    <w:p w14:paraId="3EFB87BC" w14:textId="77777777" w:rsidR="00FD5C2D" w:rsidRPr="00FD5C2D" w:rsidRDefault="00FD5C2D" w:rsidP="00FD5C2D">
      <w:pPr>
        <w:pStyle w:val="NoSpacing"/>
        <w:shd w:val="clear" w:color="auto" w:fill="000000" w:themeFill="text1"/>
      </w:pPr>
      <w:r w:rsidRPr="00FD5C2D">
        <w:t>-----------------------------------------------------------------</w:t>
      </w:r>
    </w:p>
    <w:p w14:paraId="52931E66" w14:textId="77777777" w:rsidR="00FD5C2D" w:rsidRPr="00FD5C2D" w:rsidRDefault="00FD5C2D" w:rsidP="00FD5C2D">
      <w:pPr>
        <w:pStyle w:val="NoSpacing"/>
        <w:shd w:val="clear" w:color="auto" w:fill="000000" w:themeFill="text1"/>
      </w:pPr>
      <w:r w:rsidRPr="00FD5C2D">
        <w:t xml:space="preserve">Select an option and press ENTER: </w:t>
      </w:r>
    </w:p>
    <w:p w14:paraId="4906E867" w14:textId="77777777" w:rsidR="00FD5C2D" w:rsidRPr="00FD5C2D" w:rsidRDefault="00FD5C2D" w:rsidP="00FD5C2D">
      <w:pPr>
        <w:spacing w:line="259" w:lineRule="auto"/>
      </w:pPr>
    </w:p>
    <w:p w14:paraId="7102067E" w14:textId="7FF7305A" w:rsidR="00FD5C2D" w:rsidRPr="00FD5C2D" w:rsidRDefault="00FD5C2D" w:rsidP="00FD5C2D">
      <w:pPr>
        <w:numPr>
          <w:ilvl w:val="0"/>
          <w:numId w:val="24"/>
        </w:numPr>
        <w:spacing w:line="259" w:lineRule="auto"/>
      </w:pPr>
      <w:r w:rsidRPr="00FD5C2D">
        <w:rPr>
          <w:b/>
          <w:bCs/>
        </w:rPr>
        <w:t>Description:</w:t>
      </w:r>
      <w:r w:rsidRPr="00FD5C2D">
        <w:t xml:space="preserve"> This is the main welcome screen where users can choose to scan a barcode, apply a label, access the Engineer Menu, or exit the program.</w:t>
      </w:r>
    </w:p>
    <w:p w14:paraId="074DAC90" w14:textId="308C99A6" w:rsidR="00FD5C2D" w:rsidRDefault="00FD5C2D">
      <w:pPr>
        <w:spacing w:line="259" w:lineRule="auto"/>
      </w:pPr>
      <w:r>
        <w:br w:type="page"/>
      </w:r>
    </w:p>
    <w:p w14:paraId="1CEF372B" w14:textId="1DC3E0E9" w:rsidR="00FD5C2D" w:rsidRDefault="00FD5C2D" w:rsidP="00FD5C2D">
      <w:pPr>
        <w:pStyle w:val="Heading2"/>
      </w:pPr>
      <w:r w:rsidRPr="00FD5C2D">
        <w:lastRenderedPageBreak/>
        <w:t>A.2 Barcode Scanning Screen</w:t>
      </w:r>
    </w:p>
    <w:p w14:paraId="77117EC4" w14:textId="371923A7" w:rsidR="00FD5C2D" w:rsidRPr="00FD5C2D" w:rsidRDefault="00FD5C2D" w:rsidP="00FD5C2D">
      <w:pPr>
        <w:pStyle w:val="NoSpacing"/>
        <w:shd w:val="clear" w:color="auto" w:fill="000000" w:themeFill="text1"/>
      </w:pPr>
      <w:r w:rsidRPr="00FD5C2D">
        <w:t>Scan a barcode:</w:t>
      </w:r>
    </w:p>
    <w:p w14:paraId="6752E38F" w14:textId="77777777" w:rsidR="00FD5C2D" w:rsidRDefault="00FD5C2D">
      <w:pPr>
        <w:spacing w:line="259" w:lineRule="auto"/>
      </w:pPr>
    </w:p>
    <w:p w14:paraId="3DBFA6F1" w14:textId="72461ADE" w:rsidR="00FD5C2D" w:rsidRDefault="00FD5C2D">
      <w:pPr>
        <w:spacing w:line="259" w:lineRule="auto"/>
      </w:pPr>
      <w:r w:rsidRPr="00FD5C2D">
        <w:rPr>
          <w:b/>
          <w:bCs/>
        </w:rPr>
        <w:t>Description:</w:t>
      </w:r>
      <w:r w:rsidRPr="00FD5C2D">
        <w:t xml:space="preserve"> This screen prompts the user to scan a barcode. Once a barcode is scanned, the system processes the barcode and either creates or updates the corresponding file.</w:t>
      </w:r>
    </w:p>
    <w:p w14:paraId="1F9FD59C" w14:textId="77777777" w:rsidR="00FD5C2D" w:rsidRDefault="00FD5C2D">
      <w:pPr>
        <w:spacing w:line="259" w:lineRule="auto"/>
      </w:pPr>
    </w:p>
    <w:p w14:paraId="13DEEDB8" w14:textId="4A86FAA8" w:rsidR="00FD5C2D" w:rsidRDefault="00FD5C2D" w:rsidP="00FD5C2D">
      <w:pPr>
        <w:pStyle w:val="Heading2"/>
      </w:pPr>
      <w:r w:rsidRPr="00FD5C2D">
        <w:t>A.3 Label Selection Screen</w:t>
      </w:r>
    </w:p>
    <w:p w14:paraId="731BF19B" w14:textId="77777777" w:rsidR="00FD5C2D" w:rsidRDefault="00FD5C2D" w:rsidP="00FD5C2D">
      <w:pPr>
        <w:pStyle w:val="NoSpacing"/>
        <w:shd w:val="clear" w:color="auto" w:fill="000000" w:themeFill="text1"/>
      </w:pPr>
      <w:r>
        <w:t>-----------------------------------------------------------------</w:t>
      </w:r>
    </w:p>
    <w:p w14:paraId="1210C498" w14:textId="77777777" w:rsidR="00FD5C2D" w:rsidRDefault="00FD5C2D" w:rsidP="00FD5C2D">
      <w:pPr>
        <w:pStyle w:val="NoSpacing"/>
        <w:shd w:val="clear" w:color="auto" w:fill="000000" w:themeFill="text1"/>
      </w:pPr>
      <w:r>
        <w:t xml:space="preserve">    LABELS:</w:t>
      </w:r>
    </w:p>
    <w:p w14:paraId="2852A34F" w14:textId="77777777" w:rsidR="00FD5C2D" w:rsidRDefault="00FD5C2D" w:rsidP="00FD5C2D">
      <w:pPr>
        <w:pStyle w:val="NoSpacing"/>
        <w:shd w:val="clear" w:color="auto" w:fill="000000" w:themeFill="text1"/>
      </w:pPr>
      <w:r>
        <w:t xml:space="preserve">    [1] Label created</w:t>
      </w:r>
    </w:p>
    <w:p w14:paraId="054FC7FF" w14:textId="77777777" w:rsidR="00FD5C2D" w:rsidRDefault="00FD5C2D" w:rsidP="00FD5C2D">
      <w:pPr>
        <w:pStyle w:val="NoSpacing"/>
        <w:shd w:val="clear" w:color="auto" w:fill="000000" w:themeFill="text1"/>
      </w:pPr>
      <w:r>
        <w:t xml:space="preserve">    [2] Bring-up testing: PASS</w:t>
      </w:r>
    </w:p>
    <w:p w14:paraId="60B84140" w14:textId="77777777" w:rsidR="00FD5C2D" w:rsidRDefault="00FD5C2D" w:rsidP="00FD5C2D">
      <w:pPr>
        <w:pStyle w:val="NoSpacing"/>
        <w:shd w:val="clear" w:color="auto" w:fill="000000" w:themeFill="text1"/>
      </w:pPr>
      <w:r>
        <w:t xml:space="preserve">    [3] Final assembly testing: PASS</w:t>
      </w:r>
    </w:p>
    <w:p w14:paraId="17AC1642" w14:textId="77777777" w:rsidR="00FD5C2D" w:rsidRDefault="00FD5C2D" w:rsidP="00FD5C2D">
      <w:pPr>
        <w:pStyle w:val="NoSpacing"/>
        <w:shd w:val="clear" w:color="auto" w:fill="000000" w:themeFill="text1"/>
      </w:pPr>
      <w:r>
        <w:t>-----------------------------------------------------------------</w:t>
      </w:r>
    </w:p>
    <w:p w14:paraId="3FDEABEE" w14:textId="77777777" w:rsidR="00FD5C2D" w:rsidRDefault="00FD5C2D" w:rsidP="00FD5C2D">
      <w:pPr>
        <w:pStyle w:val="NoSpacing"/>
        <w:shd w:val="clear" w:color="auto" w:fill="000000" w:themeFill="text1"/>
      </w:pPr>
      <w:r>
        <w:t xml:space="preserve">    [x] Return to Welcome page</w:t>
      </w:r>
    </w:p>
    <w:p w14:paraId="5C76AE03" w14:textId="77777777" w:rsidR="00FD5C2D" w:rsidRDefault="00FD5C2D" w:rsidP="00FD5C2D">
      <w:pPr>
        <w:pStyle w:val="NoSpacing"/>
        <w:shd w:val="clear" w:color="auto" w:fill="000000" w:themeFill="text1"/>
      </w:pPr>
      <w:r>
        <w:t>-----------------------------------------------------------------</w:t>
      </w:r>
    </w:p>
    <w:p w14:paraId="4028CB4F" w14:textId="4FFEA026" w:rsidR="00FD5C2D" w:rsidRPr="00FD5C2D" w:rsidRDefault="00FD5C2D" w:rsidP="00FD5C2D">
      <w:pPr>
        <w:pStyle w:val="NoSpacing"/>
        <w:shd w:val="clear" w:color="auto" w:fill="000000" w:themeFill="text1"/>
      </w:pPr>
      <w:r>
        <w:t>Select an option and press ENTER:</w:t>
      </w:r>
    </w:p>
    <w:p w14:paraId="0828EAEA" w14:textId="77777777" w:rsidR="00FD5C2D" w:rsidRDefault="00FD5C2D">
      <w:pPr>
        <w:spacing w:line="259" w:lineRule="auto"/>
      </w:pPr>
    </w:p>
    <w:p w14:paraId="46DAA48E" w14:textId="22E83082" w:rsidR="00FD5C2D" w:rsidRDefault="00FD5C2D">
      <w:pPr>
        <w:spacing w:line="259" w:lineRule="auto"/>
      </w:pPr>
      <w:r w:rsidRPr="00FD5C2D">
        <w:rPr>
          <w:b/>
          <w:bCs/>
        </w:rPr>
        <w:t>Description:</w:t>
      </w:r>
      <w:r w:rsidRPr="00FD5C2D">
        <w:t xml:space="preserve"> This screen allows the user to select a predefined label to apply to the file associated with the scanned barcode.</w:t>
      </w:r>
    </w:p>
    <w:p w14:paraId="6DA1255E" w14:textId="77777777" w:rsidR="00FD5C2D" w:rsidRDefault="00FD5C2D">
      <w:pPr>
        <w:spacing w:line="259" w:lineRule="auto"/>
      </w:pPr>
    </w:p>
    <w:p w14:paraId="1B35711C" w14:textId="289B1B0E" w:rsidR="00FD5C2D" w:rsidRDefault="00FD5C2D" w:rsidP="00FD5C2D">
      <w:pPr>
        <w:pStyle w:val="Heading2"/>
      </w:pPr>
      <w:r w:rsidRPr="00FD5C2D">
        <w:t>A.4 Applying Label Screen</w:t>
      </w:r>
    </w:p>
    <w:p w14:paraId="4637581C" w14:textId="6FE3B6DE" w:rsidR="00FD5C2D" w:rsidRDefault="00FD5C2D" w:rsidP="00FD5C2D">
      <w:pPr>
        <w:pStyle w:val="NoSpacing"/>
        <w:shd w:val="clear" w:color="auto" w:fill="000000" w:themeFill="text1"/>
      </w:pPr>
      <w:r w:rsidRPr="00FD5C2D">
        <w:t>Apply label: 'LABEL CREATED'. Type 'x' when finished.</w:t>
      </w:r>
    </w:p>
    <w:p w14:paraId="1AA9D8D6" w14:textId="77777777" w:rsidR="00FD5C2D" w:rsidRDefault="00FD5C2D" w:rsidP="00FD5C2D"/>
    <w:p w14:paraId="16E94130" w14:textId="52FB6BBF" w:rsidR="00FD5C2D" w:rsidRDefault="00FD5C2D" w:rsidP="00FD5C2D">
      <w:r w:rsidRPr="00FD5C2D">
        <w:rPr>
          <w:b/>
          <w:bCs/>
        </w:rPr>
        <w:t>Description:</w:t>
      </w:r>
      <w:r w:rsidRPr="00FD5C2D">
        <w:t xml:space="preserve"> This screen is shown after the user selects a label to apply. The user is prompted to scan a barcode, and the label is applied to the corresponding file. The screen clears after each label application.</w:t>
      </w:r>
    </w:p>
    <w:p w14:paraId="0AEBA692" w14:textId="073F021C" w:rsidR="00FD5C2D" w:rsidRDefault="00FD5C2D">
      <w:pPr>
        <w:spacing w:line="259" w:lineRule="auto"/>
      </w:pPr>
      <w:r>
        <w:br w:type="page"/>
      </w:r>
    </w:p>
    <w:p w14:paraId="174092C3" w14:textId="3554EB07" w:rsidR="00FD5C2D" w:rsidRDefault="00FD5C2D" w:rsidP="00FD5C2D">
      <w:pPr>
        <w:pStyle w:val="Heading2"/>
      </w:pPr>
      <w:r w:rsidRPr="00FD5C2D">
        <w:lastRenderedPageBreak/>
        <w:t>A.5 Engineer Menu Screen</w:t>
      </w:r>
    </w:p>
    <w:p w14:paraId="47DE1BB8" w14:textId="77777777" w:rsidR="00FD5C2D" w:rsidRDefault="00FD5C2D" w:rsidP="00FD5C2D">
      <w:pPr>
        <w:pStyle w:val="NoSpacing"/>
        <w:shd w:val="clear" w:color="auto" w:fill="000000" w:themeFill="text1"/>
      </w:pPr>
      <w:r>
        <w:t>-----------------------------------------------------------------</w:t>
      </w:r>
    </w:p>
    <w:p w14:paraId="2EDA4A5F" w14:textId="77777777" w:rsidR="00FD5C2D" w:rsidRDefault="00FD5C2D" w:rsidP="00FD5C2D">
      <w:pPr>
        <w:pStyle w:val="NoSpacing"/>
        <w:shd w:val="clear" w:color="auto" w:fill="000000" w:themeFill="text1"/>
      </w:pPr>
      <w:r>
        <w:t xml:space="preserve">    ENGINEER MENU:</w:t>
      </w:r>
    </w:p>
    <w:p w14:paraId="0763E0E7" w14:textId="77777777" w:rsidR="00FD5C2D" w:rsidRDefault="00FD5C2D" w:rsidP="00FD5C2D">
      <w:pPr>
        <w:pStyle w:val="NoSpacing"/>
        <w:shd w:val="clear" w:color="auto" w:fill="000000" w:themeFill="text1"/>
      </w:pPr>
      <w:r>
        <w:t xml:space="preserve">    [1] DELETE FILE</w:t>
      </w:r>
    </w:p>
    <w:p w14:paraId="2ABB85C3" w14:textId="77777777" w:rsidR="00FD5C2D" w:rsidRDefault="00FD5C2D" w:rsidP="00FD5C2D">
      <w:pPr>
        <w:pStyle w:val="NoSpacing"/>
        <w:shd w:val="clear" w:color="auto" w:fill="000000" w:themeFill="text1"/>
      </w:pPr>
      <w:r>
        <w:t>-----------------------------------------------------------------</w:t>
      </w:r>
    </w:p>
    <w:p w14:paraId="770755E4" w14:textId="77777777" w:rsidR="00FD5C2D" w:rsidRDefault="00FD5C2D" w:rsidP="00FD5C2D">
      <w:pPr>
        <w:pStyle w:val="NoSpacing"/>
        <w:shd w:val="clear" w:color="auto" w:fill="000000" w:themeFill="text1"/>
      </w:pPr>
      <w:r>
        <w:t xml:space="preserve">    [x] Return to Welcome page</w:t>
      </w:r>
    </w:p>
    <w:p w14:paraId="6F76F3AD" w14:textId="77777777" w:rsidR="00FD5C2D" w:rsidRDefault="00FD5C2D" w:rsidP="00FD5C2D">
      <w:pPr>
        <w:pStyle w:val="NoSpacing"/>
        <w:shd w:val="clear" w:color="auto" w:fill="000000" w:themeFill="text1"/>
      </w:pPr>
      <w:r>
        <w:t>-----------------------------------------------------------------</w:t>
      </w:r>
    </w:p>
    <w:p w14:paraId="7E0B0154" w14:textId="416F2AC2" w:rsidR="00FD5C2D" w:rsidRDefault="00FD5C2D" w:rsidP="00FD5C2D">
      <w:pPr>
        <w:pStyle w:val="NoSpacing"/>
        <w:shd w:val="clear" w:color="auto" w:fill="000000" w:themeFill="text1"/>
      </w:pPr>
      <w:r>
        <w:t>Select an option and press ENTER:</w:t>
      </w:r>
    </w:p>
    <w:p w14:paraId="3B3BF1A3" w14:textId="77777777" w:rsidR="00FD5C2D" w:rsidRDefault="00FD5C2D" w:rsidP="00FD5C2D"/>
    <w:p w14:paraId="482745C2" w14:textId="2E00F3C1" w:rsidR="00FD5C2D" w:rsidRDefault="00FD5C2D" w:rsidP="00FD5C2D">
      <w:r w:rsidRPr="00FD5C2D">
        <w:rPr>
          <w:b/>
          <w:bCs/>
        </w:rPr>
        <w:t>Description:</w:t>
      </w:r>
      <w:r w:rsidRPr="00FD5C2D">
        <w:t xml:space="preserve"> The Engineer Menu provides advanced file management options. In this version, it includes the ability to delete a file based on a scanned barcode.</w:t>
      </w:r>
    </w:p>
    <w:p w14:paraId="139F8B3A" w14:textId="7928C880" w:rsidR="00FD5C2D" w:rsidRDefault="00FD5C2D" w:rsidP="00FD5C2D">
      <w:pPr>
        <w:pStyle w:val="Heading2"/>
      </w:pPr>
      <w:r w:rsidRPr="00FD5C2D">
        <w:t>A.6 Delete File Screen</w:t>
      </w:r>
    </w:p>
    <w:p w14:paraId="15AE4A6C" w14:textId="77777777" w:rsidR="00FD5C2D" w:rsidRDefault="00FD5C2D" w:rsidP="00FD5C2D">
      <w:pPr>
        <w:pStyle w:val="NoSpacing"/>
        <w:shd w:val="clear" w:color="auto" w:fill="000000" w:themeFill="text1"/>
      </w:pPr>
      <w:r>
        <w:t>-----------------------------------------------------------------</w:t>
      </w:r>
    </w:p>
    <w:p w14:paraId="5A69E155" w14:textId="77777777" w:rsidR="00FD5C2D" w:rsidRDefault="00FD5C2D" w:rsidP="00FD5C2D">
      <w:pPr>
        <w:pStyle w:val="NoSpacing"/>
        <w:shd w:val="clear" w:color="auto" w:fill="000000" w:themeFill="text1"/>
      </w:pPr>
      <w:r>
        <w:t>DELETE FILE</w:t>
      </w:r>
    </w:p>
    <w:p w14:paraId="2AF65A63" w14:textId="77777777" w:rsidR="00FD5C2D" w:rsidRDefault="00FD5C2D" w:rsidP="00FD5C2D">
      <w:pPr>
        <w:pStyle w:val="NoSpacing"/>
        <w:shd w:val="clear" w:color="auto" w:fill="000000" w:themeFill="text1"/>
      </w:pPr>
      <w:r>
        <w:t>-----------------------------------------------------------------</w:t>
      </w:r>
    </w:p>
    <w:p w14:paraId="043B0AB4" w14:textId="47F66001" w:rsidR="00FD5C2D" w:rsidRDefault="00FD5C2D" w:rsidP="00FD5C2D">
      <w:pPr>
        <w:pStyle w:val="NoSpacing"/>
        <w:shd w:val="clear" w:color="auto" w:fill="000000" w:themeFill="text1"/>
      </w:pPr>
      <w:r>
        <w:t>Scan or enter the barcode of the file to delete:</w:t>
      </w:r>
    </w:p>
    <w:p w14:paraId="345CBED3" w14:textId="77777777" w:rsidR="00FD5C2D" w:rsidRDefault="00FD5C2D" w:rsidP="00FD5C2D"/>
    <w:p w14:paraId="67AC9E91" w14:textId="0B9EBC68" w:rsidR="00FD5C2D" w:rsidRDefault="00FD5C2D" w:rsidP="00FD5C2D">
      <w:r w:rsidRPr="00FD5C2D">
        <w:rPr>
          <w:b/>
          <w:bCs/>
        </w:rPr>
        <w:t>Description:</w:t>
      </w:r>
      <w:r w:rsidRPr="00FD5C2D">
        <w:t xml:space="preserve"> This screen allows the user to scan a barcode and delete the corresponding file. After the file is deleted, the changes are pushed to GitHub.</w:t>
      </w:r>
    </w:p>
    <w:p w14:paraId="5CAED01E" w14:textId="77777777" w:rsidR="00502DD2" w:rsidRDefault="00502DD2">
      <w:pPr>
        <w:spacing w:line="259" w:lineRule="auto"/>
        <w:rPr>
          <w:rFonts w:asciiTheme="majorHAnsi" w:eastAsiaTheme="majorEastAsia" w:hAnsiTheme="majorHAnsi" w:cstheme="majorBidi"/>
          <w:color w:val="2F5496" w:themeColor="accent1" w:themeShade="BF"/>
          <w:sz w:val="26"/>
          <w:szCs w:val="26"/>
        </w:rPr>
      </w:pPr>
      <w:r>
        <w:br w:type="page"/>
      </w:r>
    </w:p>
    <w:p w14:paraId="5E119BBF" w14:textId="6961816B" w:rsidR="00502DD2" w:rsidRDefault="00502DD2" w:rsidP="00502DD2">
      <w:pPr>
        <w:pStyle w:val="Heading2"/>
      </w:pPr>
      <w:r w:rsidRPr="00502DD2">
        <w:lastRenderedPageBreak/>
        <w:t>A.7 Message Entry Screen</w:t>
      </w:r>
    </w:p>
    <w:p w14:paraId="682059C4" w14:textId="77777777" w:rsidR="00502DD2" w:rsidRDefault="00502DD2" w:rsidP="00502DD2">
      <w:pPr>
        <w:pStyle w:val="NoSpacing"/>
        <w:shd w:val="clear" w:color="auto" w:fill="000000" w:themeFill="text1"/>
      </w:pPr>
      <w:proofErr w:type="spellStart"/>
      <w:r>
        <w:t>redTAG</w:t>
      </w:r>
      <w:proofErr w:type="spellEnd"/>
      <w:r>
        <w:t>!</w:t>
      </w:r>
    </w:p>
    <w:p w14:paraId="3C20A57F" w14:textId="77777777" w:rsidR="00502DD2" w:rsidRDefault="00502DD2" w:rsidP="00502DD2">
      <w:pPr>
        <w:pStyle w:val="NoSpacing"/>
        <w:shd w:val="clear" w:color="auto" w:fill="000000" w:themeFill="text1"/>
      </w:pPr>
      <w:r>
        <w:t>------------------------------------------------------------------------------------------------------------</w:t>
      </w:r>
    </w:p>
    <w:p w14:paraId="4B79C530" w14:textId="77777777" w:rsidR="00502DD2" w:rsidRDefault="00502DD2" w:rsidP="00502DD2">
      <w:pPr>
        <w:pStyle w:val="NoSpacing"/>
        <w:shd w:val="clear" w:color="auto" w:fill="000000" w:themeFill="text1"/>
      </w:pPr>
      <w:r>
        <w:t>|    Board Name: [Board Name]</w:t>
      </w:r>
    </w:p>
    <w:p w14:paraId="198EAA4A" w14:textId="77777777" w:rsidR="00502DD2" w:rsidRDefault="00502DD2" w:rsidP="00502DD2">
      <w:pPr>
        <w:pStyle w:val="NoSpacing"/>
        <w:shd w:val="clear" w:color="auto" w:fill="000000" w:themeFill="text1"/>
      </w:pPr>
      <w:r>
        <w:t>|    Board Rev: [Board Rev]</w:t>
      </w:r>
    </w:p>
    <w:p w14:paraId="1127A949" w14:textId="77777777" w:rsidR="00502DD2" w:rsidRDefault="00502DD2" w:rsidP="00502DD2">
      <w:pPr>
        <w:pStyle w:val="NoSpacing"/>
        <w:shd w:val="clear" w:color="auto" w:fill="000000" w:themeFill="text1"/>
      </w:pPr>
      <w:r>
        <w:t>|    Board Variant: [Board Variant]</w:t>
      </w:r>
    </w:p>
    <w:p w14:paraId="3996052D" w14:textId="77777777" w:rsidR="00502DD2" w:rsidRDefault="00502DD2" w:rsidP="00502DD2">
      <w:pPr>
        <w:pStyle w:val="NoSpacing"/>
        <w:shd w:val="clear" w:color="auto" w:fill="000000" w:themeFill="text1"/>
      </w:pPr>
      <w:r>
        <w:t>|    Board SN: [Board SN]</w:t>
      </w:r>
    </w:p>
    <w:p w14:paraId="4B5156E7" w14:textId="77777777" w:rsidR="00502DD2" w:rsidRDefault="00502DD2" w:rsidP="00502DD2">
      <w:pPr>
        <w:pStyle w:val="NoSpacing"/>
        <w:shd w:val="clear" w:color="auto" w:fill="000000" w:themeFill="text1"/>
      </w:pPr>
      <w:r>
        <w:t>|</w:t>
      </w:r>
    </w:p>
    <w:p w14:paraId="0A7FC7AB" w14:textId="77777777" w:rsidR="00502DD2" w:rsidRDefault="00502DD2" w:rsidP="00502DD2">
      <w:pPr>
        <w:pStyle w:val="NoSpacing"/>
        <w:shd w:val="clear" w:color="auto" w:fill="000000" w:themeFill="text1"/>
      </w:pPr>
      <w:r>
        <w:t>|    No existing issues.</w:t>
      </w:r>
    </w:p>
    <w:p w14:paraId="631BA63D" w14:textId="77777777" w:rsidR="00502DD2" w:rsidRDefault="00502DD2" w:rsidP="00502DD2">
      <w:pPr>
        <w:pStyle w:val="NoSpacing"/>
        <w:shd w:val="clear" w:color="auto" w:fill="000000" w:themeFill="text1"/>
      </w:pPr>
      <w:r>
        <w:t>------------------------------------------------------------------------------------------------------------</w:t>
      </w:r>
    </w:p>
    <w:p w14:paraId="36C55810" w14:textId="77777777" w:rsidR="00502DD2" w:rsidRDefault="00502DD2" w:rsidP="00502DD2">
      <w:pPr>
        <w:pStyle w:val="NoSpacing"/>
        <w:shd w:val="clear" w:color="auto" w:fill="000000" w:themeFill="text1"/>
      </w:pPr>
      <w:proofErr w:type="spellStart"/>
      <w:r>
        <w:t>redTAG</w:t>
      </w:r>
      <w:proofErr w:type="spellEnd"/>
      <w:r>
        <w:t>!</w:t>
      </w:r>
    </w:p>
    <w:p w14:paraId="4BD038DA" w14:textId="77777777" w:rsidR="00502DD2" w:rsidRDefault="00502DD2" w:rsidP="00502DD2">
      <w:pPr>
        <w:pStyle w:val="NoSpacing"/>
        <w:shd w:val="clear" w:color="auto" w:fill="000000" w:themeFill="text1"/>
      </w:pPr>
    </w:p>
    <w:p w14:paraId="0E21D146" w14:textId="77777777" w:rsidR="00502DD2" w:rsidRDefault="00502DD2" w:rsidP="00502DD2">
      <w:pPr>
        <w:pStyle w:val="NoSpacing"/>
        <w:shd w:val="clear" w:color="auto" w:fill="000000" w:themeFill="text1"/>
      </w:pPr>
      <w:r>
        <w:t xml:space="preserve">  OPTIONS:</w:t>
      </w:r>
    </w:p>
    <w:p w14:paraId="4266283F" w14:textId="77777777" w:rsidR="00502DD2" w:rsidRDefault="00502DD2" w:rsidP="00502DD2">
      <w:pPr>
        <w:pStyle w:val="NoSpacing"/>
        <w:shd w:val="clear" w:color="auto" w:fill="000000" w:themeFill="text1"/>
      </w:pPr>
      <w:r>
        <w:t xml:space="preserve">  [1] Enter new message.</w:t>
      </w:r>
    </w:p>
    <w:p w14:paraId="6422CD1B" w14:textId="77777777" w:rsidR="00502DD2" w:rsidRDefault="00502DD2" w:rsidP="00502DD2">
      <w:pPr>
        <w:pStyle w:val="NoSpacing"/>
        <w:shd w:val="clear" w:color="auto" w:fill="000000" w:themeFill="text1"/>
      </w:pPr>
      <w:r>
        <w:t xml:space="preserve">  [x] Return to welcome screen.</w:t>
      </w:r>
    </w:p>
    <w:p w14:paraId="262364F2" w14:textId="77777777" w:rsidR="00502DD2" w:rsidRDefault="00502DD2" w:rsidP="00502DD2">
      <w:pPr>
        <w:pStyle w:val="NoSpacing"/>
        <w:shd w:val="clear" w:color="auto" w:fill="000000" w:themeFill="text1"/>
      </w:pPr>
    </w:p>
    <w:p w14:paraId="24C243B0" w14:textId="36E44D1D" w:rsidR="00502DD2" w:rsidRPr="00FD5C2D" w:rsidRDefault="00502DD2" w:rsidP="00502DD2">
      <w:pPr>
        <w:pStyle w:val="NoSpacing"/>
        <w:shd w:val="clear" w:color="auto" w:fill="000000" w:themeFill="text1"/>
      </w:pPr>
      <w:r>
        <w:t>Choose an option:</w:t>
      </w:r>
    </w:p>
    <w:p w14:paraId="25C550AE" w14:textId="77777777" w:rsidR="00502DD2" w:rsidRDefault="00502DD2">
      <w:pPr>
        <w:spacing w:line="259" w:lineRule="auto"/>
      </w:pPr>
    </w:p>
    <w:p w14:paraId="0B9906D5" w14:textId="77777777" w:rsidR="00502DD2" w:rsidRDefault="00502DD2">
      <w:pPr>
        <w:spacing w:line="259" w:lineRule="auto"/>
      </w:pPr>
      <w:r w:rsidRPr="00502DD2">
        <w:rPr>
          <w:b/>
          <w:bCs/>
        </w:rPr>
        <w:t>Description:</w:t>
      </w:r>
      <w:r w:rsidRPr="00502DD2">
        <w:t xml:space="preserve"> This screen is shown when a user scans a barcode. It displays the board details and any existing issues. The user can enter a new message or return to the welcome screen.</w:t>
      </w:r>
    </w:p>
    <w:p w14:paraId="27794A18" w14:textId="77777777" w:rsidR="00502DD2" w:rsidRDefault="00502DD2">
      <w:pPr>
        <w:spacing w:line="259" w:lineRule="auto"/>
      </w:pPr>
    </w:p>
    <w:p w14:paraId="02519BA3" w14:textId="77777777" w:rsidR="00502DD2" w:rsidRDefault="00502DD2" w:rsidP="00502DD2">
      <w:pPr>
        <w:pStyle w:val="Heading1"/>
      </w:pPr>
      <w:r w:rsidRPr="00502DD2">
        <w:t>End of Appendix</w:t>
      </w:r>
    </w:p>
    <w:p w14:paraId="19B7BDF1" w14:textId="09C26962" w:rsidR="000355C2" w:rsidRDefault="000355C2">
      <w:pPr>
        <w:spacing w:line="259" w:lineRule="auto"/>
        <w:rPr>
          <w:rFonts w:asciiTheme="majorHAnsi" w:eastAsiaTheme="majorEastAsia" w:hAnsiTheme="majorHAnsi" w:cstheme="majorBidi"/>
          <w:color w:val="2F5496" w:themeColor="accent1" w:themeShade="BF"/>
          <w:sz w:val="32"/>
          <w:szCs w:val="32"/>
        </w:rPr>
      </w:pPr>
      <w:r>
        <w:br w:type="page"/>
      </w:r>
    </w:p>
    <w:p w14:paraId="62A76BDF" w14:textId="77777777" w:rsidR="000355C2" w:rsidRDefault="000355C2" w:rsidP="000355C2">
      <w:pPr>
        <w:pStyle w:val="Heading1"/>
      </w:pPr>
      <w:bookmarkStart w:id="1" w:name="_Toc111895377"/>
      <w:bookmarkEnd w:id="0"/>
      <w:r>
        <w:lastRenderedPageBreak/>
        <w:t>Revision History</w:t>
      </w:r>
      <w:bookmarkEnd w:id="1"/>
    </w:p>
    <w:tbl>
      <w:tblPr>
        <w:tblStyle w:val="GridTable1Light-Accent1"/>
        <w:tblW w:w="0" w:type="auto"/>
        <w:tblLook w:val="04A0" w:firstRow="1" w:lastRow="0" w:firstColumn="1" w:lastColumn="0" w:noHBand="0" w:noVBand="1"/>
      </w:tblPr>
      <w:tblGrid>
        <w:gridCol w:w="839"/>
        <w:gridCol w:w="7436"/>
        <w:gridCol w:w="871"/>
        <w:gridCol w:w="1644"/>
      </w:tblGrid>
      <w:tr w:rsidR="000355C2" w14:paraId="648041B2"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BE226B3" w14:textId="77777777" w:rsidR="000355C2" w:rsidRDefault="000355C2" w:rsidP="00782BDC">
            <w:pPr>
              <w:pStyle w:val="NoSpacing"/>
              <w:jc w:val="center"/>
            </w:pPr>
            <w:r>
              <w:t>REV</w:t>
            </w:r>
          </w:p>
        </w:tc>
        <w:tc>
          <w:tcPr>
            <w:tcW w:w="7436" w:type="dxa"/>
            <w:vAlign w:val="center"/>
          </w:tcPr>
          <w:p w14:paraId="3DF36EF4"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EF45CE2"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3F9C2690"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4B575FED"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27652C46"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6F602E67" w14:textId="54A7251D"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r w:rsidR="006A6F05">
              <w:t xml:space="preserve">, </w:t>
            </w:r>
            <w:r w:rsidR="00926EC1">
              <w:t>v</w:t>
            </w:r>
            <w:r w:rsidR="006A6F05">
              <w:t>010</w:t>
            </w:r>
          </w:p>
        </w:tc>
        <w:tc>
          <w:tcPr>
            <w:tcW w:w="871" w:type="dxa"/>
            <w:vAlign w:val="center"/>
          </w:tcPr>
          <w:p w14:paraId="57E10F5E"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0175CFE" w14:textId="0A4E1BF0" w:rsidR="000355C2" w:rsidRDefault="00AF316A" w:rsidP="00782BDC">
            <w:pPr>
              <w:pStyle w:val="NoSpacing"/>
              <w:jc w:val="center"/>
              <w:cnfStyle w:val="000000000000" w:firstRow="0" w:lastRow="0" w:firstColumn="0" w:lastColumn="0" w:oddVBand="0" w:evenVBand="0" w:oddHBand="0" w:evenHBand="0" w:firstRowFirstColumn="0" w:firstRowLastColumn="0" w:lastRowFirstColumn="0" w:lastRowLastColumn="0"/>
            </w:pPr>
            <w:r>
              <w:t>26AUG2024</w:t>
            </w:r>
          </w:p>
        </w:tc>
      </w:tr>
      <w:tr w:rsidR="000355C2" w14:paraId="1B4CB945"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7207F76A" w14:textId="77777777" w:rsidR="000355C2" w:rsidRDefault="000355C2" w:rsidP="00782BDC">
            <w:pPr>
              <w:pStyle w:val="NoSpacing"/>
              <w:jc w:val="center"/>
            </w:pPr>
          </w:p>
        </w:tc>
        <w:tc>
          <w:tcPr>
            <w:tcW w:w="7436" w:type="dxa"/>
            <w:vAlign w:val="center"/>
          </w:tcPr>
          <w:p w14:paraId="36AB8210"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6CA970A8"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3B53DCDC"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696C3B45" w14:textId="77777777" w:rsidR="000355C2" w:rsidRPr="000A5CDE" w:rsidRDefault="000355C2" w:rsidP="000A5CDE"/>
    <w:sectPr w:rsidR="000355C2" w:rsidRPr="000A5CDE" w:rsidSect="00EE2273">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9489F9" w14:textId="77777777" w:rsidR="006B7255" w:rsidRDefault="006B7255" w:rsidP="002E17B7">
      <w:pPr>
        <w:spacing w:after="0" w:line="240" w:lineRule="auto"/>
      </w:pPr>
      <w:r>
        <w:separator/>
      </w:r>
    </w:p>
  </w:endnote>
  <w:endnote w:type="continuationSeparator" w:id="0">
    <w:p w14:paraId="018E3A0F" w14:textId="77777777" w:rsidR="006B7255" w:rsidRDefault="006B7255"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0DF5B"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97515" w14:textId="77777777" w:rsidR="006B7255" w:rsidRDefault="006B7255" w:rsidP="002E17B7">
      <w:pPr>
        <w:spacing w:after="0" w:line="240" w:lineRule="auto"/>
      </w:pPr>
      <w:r>
        <w:separator/>
      </w:r>
    </w:p>
  </w:footnote>
  <w:footnote w:type="continuationSeparator" w:id="0">
    <w:p w14:paraId="29458EC0" w14:textId="77777777" w:rsidR="006B7255" w:rsidRDefault="006B7255"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4D9865AC" w14:textId="77777777" w:rsidTr="00782BDC">
      <w:trPr>
        <w:trHeight w:val="576"/>
      </w:trPr>
      <w:tc>
        <w:tcPr>
          <w:tcW w:w="5400" w:type="dxa"/>
          <w:vAlign w:val="center"/>
        </w:tcPr>
        <w:p w14:paraId="3BD7C6A3" w14:textId="77777777" w:rsidR="000355C2" w:rsidRDefault="000355C2" w:rsidP="000355C2">
          <w:pPr>
            <w:pStyle w:val="Header"/>
          </w:pPr>
          <w:r>
            <w:rPr>
              <w:noProof/>
            </w:rPr>
            <w:drawing>
              <wp:inline distT="0" distB="0" distL="0" distR="0" wp14:anchorId="34F83D2D" wp14:editId="324FB739">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3734D14F" wp14:editId="004EA81B">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01CDC202" w14:textId="088F1FBE" w:rsidR="000355C2" w:rsidRPr="00D54C21" w:rsidRDefault="00FD5C2D" w:rsidP="000355C2">
          <w:pPr>
            <w:pStyle w:val="Header"/>
            <w:jc w:val="right"/>
            <w:rPr>
              <w:noProof/>
              <w:sz w:val="22"/>
            </w:rPr>
          </w:pPr>
          <w:r>
            <w:rPr>
              <w:noProof/>
              <w:sz w:val="22"/>
            </w:rPr>
            <w:t>SOFTWARE DESCRIPTION DOCUMENT</w:t>
          </w:r>
        </w:p>
      </w:tc>
    </w:tr>
  </w:tbl>
  <w:p w14:paraId="6A8151FF" w14:textId="665D6173"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CE49C9">
      <w:rPr>
        <w:noProof/>
        <w:sz w:val="16"/>
        <w:szCs w:val="16"/>
      </w:rPr>
      <w:t>26 August 2024</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4626C0"/>
    <w:multiLevelType w:val="multilevel"/>
    <w:tmpl w:val="92DA5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B6972"/>
    <w:multiLevelType w:val="multilevel"/>
    <w:tmpl w:val="FD86B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72C95"/>
    <w:multiLevelType w:val="multilevel"/>
    <w:tmpl w:val="0054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10AEE"/>
    <w:multiLevelType w:val="multilevel"/>
    <w:tmpl w:val="E7F4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763E6"/>
    <w:multiLevelType w:val="multilevel"/>
    <w:tmpl w:val="757C7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B459D3"/>
    <w:multiLevelType w:val="multilevel"/>
    <w:tmpl w:val="6552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01341D"/>
    <w:multiLevelType w:val="multilevel"/>
    <w:tmpl w:val="0E70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8B3C9C"/>
    <w:multiLevelType w:val="multilevel"/>
    <w:tmpl w:val="EB0E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6"/>
  </w:num>
  <w:num w:numId="2" w16cid:durableId="1112624229">
    <w:abstractNumId w:val="0"/>
  </w:num>
  <w:num w:numId="3" w16cid:durableId="2046561128">
    <w:abstractNumId w:val="12"/>
  </w:num>
  <w:num w:numId="4" w16cid:durableId="146672341">
    <w:abstractNumId w:val="15"/>
  </w:num>
  <w:num w:numId="5" w16cid:durableId="977761880">
    <w:abstractNumId w:val="6"/>
  </w:num>
  <w:num w:numId="6" w16cid:durableId="1163668002">
    <w:abstractNumId w:val="4"/>
  </w:num>
  <w:num w:numId="7" w16cid:durableId="42144940">
    <w:abstractNumId w:val="5"/>
  </w:num>
  <w:num w:numId="8" w16cid:durableId="1127554245">
    <w:abstractNumId w:val="23"/>
  </w:num>
  <w:num w:numId="9" w16cid:durableId="380711500">
    <w:abstractNumId w:val="21"/>
  </w:num>
  <w:num w:numId="10" w16cid:durableId="174345934">
    <w:abstractNumId w:val="17"/>
  </w:num>
  <w:num w:numId="11" w16cid:durableId="589585565">
    <w:abstractNumId w:val="1"/>
  </w:num>
  <w:num w:numId="12" w16cid:durableId="1023552574">
    <w:abstractNumId w:val="2"/>
  </w:num>
  <w:num w:numId="13" w16cid:durableId="862283421">
    <w:abstractNumId w:val="14"/>
  </w:num>
  <w:num w:numId="14" w16cid:durableId="1549949672">
    <w:abstractNumId w:val="20"/>
  </w:num>
  <w:num w:numId="15" w16cid:durableId="1707608210">
    <w:abstractNumId w:val="18"/>
  </w:num>
  <w:num w:numId="16" w16cid:durableId="564418092">
    <w:abstractNumId w:val="3"/>
  </w:num>
  <w:num w:numId="17" w16cid:durableId="1033381824">
    <w:abstractNumId w:val="13"/>
  </w:num>
  <w:num w:numId="18" w16cid:durableId="436750333">
    <w:abstractNumId w:val="7"/>
  </w:num>
  <w:num w:numId="19" w16cid:durableId="556550863">
    <w:abstractNumId w:val="22"/>
  </w:num>
  <w:num w:numId="20" w16cid:durableId="178277159">
    <w:abstractNumId w:val="8"/>
  </w:num>
  <w:num w:numId="21" w16cid:durableId="707293843">
    <w:abstractNumId w:val="19"/>
  </w:num>
  <w:num w:numId="22" w16cid:durableId="1605959920">
    <w:abstractNumId w:val="11"/>
  </w:num>
  <w:num w:numId="23" w16cid:durableId="342245428">
    <w:abstractNumId w:val="9"/>
  </w:num>
  <w:num w:numId="24" w16cid:durableId="13952763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C2D"/>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72D86"/>
    <w:rsid w:val="00072FAB"/>
    <w:rsid w:val="00076C57"/>
    <w:rsid w:val="00077F20"/>
    <w:rsid w:val="000871DA"/>
    <w:rsid w:val="00096023"/>
    <w:rsid w:val="00097A63"/>
    <w:rsid w:val="000A5CDE"/>
    <w:rsid w:val="000B4F17"/>
    <w:rsid w:val="000C0D96"/>
    <w:rsid w:val="000D21D9"/>
    <w:rsid w:val="000E0179"/>
    <w:rsid w:val="000E7A27"/>
    <w:rsid w:val="000F0DD6"/>
    <w:rsid w:val="000F15EF"/>
    <w:rsid w:val="001038B1"/>
    <w:rsid w:val="00105C7D"/>
    <w:rsid w:val="00111F02"/>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27C"/>
    <w:rsid w:val="003350F8"/>
    <w:rsid w:val="003374E5"/>
    <w:rsid w:val="00350762"/>
    <w:rsid w:val="00352047"/>
    <w:rsid w:val="0035742F"/>
    <w:rsid w:val="00357E86"/>
    <w:rsid w:val="00357F5D"/>
    <w:rsid w:val="00361D8C"/>
    <w:rsid w:val="003709E3"/>
    <w:rsid w:val="0038030A"/>
    <w:rsid w:val="003816BC"/>
    <w:rsid w:val="00384388"/>
    <w:rsid w:val="00385CB6"/>
    <w:rsid w:val="00390112"/>
    <w:rsid w:val="00395092"/>
    <w:rsid w:val="003A2E99"/>
    <w:rsid w:val="003A31B8"/>
    <w:rsid w:val="003B4B9A"/>
    <w:rsid w:val="003C68C3"/>
    <w:rsid w:val="003D0F57"/>
    <w:rsid w:val="003D23A7"/>
    <w:rsid w:val="003D6D98"/>
    <w:rsid w:val="003E06FE"/>
    <w:rsid w:val="003E598C"/>
    <w:rsid w:val="003F0DCC"/>
    <w:rsid w:val="003F3726"/>
    <w:rsid w:val="00401B03"/>
    <w:rsid w:val="00402A7E"/>
    <w:rsid w:val="00402B46"/>
    <w:rsid w:val="00407E18"/>
    <w:rsid w:val="00421B63"/>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02DD2"/>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D5009"/>
    <w:rsid w:val="005D6048"/>
    <w:rsid w:val="005D6AE6"/>
    <w:rsid w:val="005D72C2"/>
    <w:rsid w:val="005D7D86"/>
    <w:rsid w:val="005E2416"/>
    <w:rsid w:val="005E76E1"/>
    <w:rsid w:val="005F3420"/>
    <w:rsid w:val="005F4B5C"/>
    <w:rsid w:val="006014F3"/>
    <w:rsid w:val="006020CD"/>
    <w:rsid w:val="00607BA4"/>
    <w:rsid w:val="00623913"/>
    <w:rsid w:val="0062659D"/>
    <w:rsid w:val="006345A3"/>
    <w:rsid w:val="00637E2B"/>
    <w:rsid w:val="00646F5C"/>
    <w:rsid w:val="00653CAA"/>
    <w:rsid w:val="006553CE"/>
    <w:rsid w:val="0066328D"/>
    <w:rsid w:val="0067070D"/>
    <w:rsid w:val="00671D5C"/>
    <w:rsid w:val="00672326"/>
    <w:rsid w:val="0067287C"/>
    <w:rsid w:val="00681080"/>
    <w:rsid w:val="00682EF2"/>
    <w:rsid w:val="006849E5"/>
    <w:rsid w:val="006929B2"/>
    <w:rsid w:val="006947C8"/>
    <w:rsid w:val="00696AAD"/>
    <w:rsid w:val="006A38B9"/>
    <w:rsid w:val="006A62CE"/>
    <w:rsid w:val="006A6322"/>
    <w:rsid w:val="006A6F05"/>
    <w:rsid w:val="006B2D21"/>
    <w:rsid w:val="006B7255"/>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D60"/>
    <w:rsid w:val="00737AF3"/>
    <w:rsid w:val="00741565"/>
    <w:rsid w:val="0074395D"/>
    <w:rsid w:val="00744158"/>
    <w:rsid w:val="0075053C"/>
    <w:rsid w:val="00752FA2"/>
    <w:rsid w:val="00755683"/>
    <w:rsid w:val="00756F29"/>
    <w:rsid w:val="007623C4"/>
    <w:rsid w:val="00771F5E"/>
    <w:rsid w:val="00774B87"/>
    <w:rsid w:val="0077730F"/>
    <w:rsid w:val="00786013"/>
    <w:rsid w:val="0078664D"/>
    <w:rsid w:val="007A1623"/>
    <w:rsid w:val="007A17F5"/>
    <w:rsid w:val="007B2A5D"/>
    <w:rsid w:val="007B3B4C"/>
    <w:rsid w:val="007B7948"/>
    <w:rsid w:val="007C47A1"/>
    <w:rsid w:val="007D0F67"/>
    <w:rsid w:val="007D78FC"/>
    <w:rsid w:val="007E4C2E"/>
    <w:rsid w:val="00804AC3"/>
    <w:rsid w:val="00810146"/>
    <w:rsid w:val="00811FBE"/>
    <w:rsid w:val="0081613E"/>
    <w:rsid w:val="00816C49"/>
    <w:rsid w:val="0082146B"/>
    <w:rsid w:val="008242AC"/>
    <w:rsid w:val="00837DAD"/>
    <w:rsid w:val="00847D91"/>
    <w:rsid w:val="00852EB7"/>
    <w:rsid w:val="0086484A"/>
    <w:rsid w:val="00867120"/>
    <w:rsid w:val="00867304"/>
    <w:rsid w:val="008724FE"/>
    <w:rsid w:val="008758E3"/>
    <w:rsid w:val="0088132B"/>
    <w:rsid w:val="008879B8"/>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6EC1"/>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316A"/>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6688F"/>
    <w:rsid w:val="00B7516E"/>
    <w:rsid w:val="00B76A6A"/>
    <w:rsid w:val="00B80628"/>
    <w:rsid w:val="00B92402"/>
    <w:rsid w:val="00B9521E"/>
    <w:rsid w:val="00B9582D"/>
    <w:rsid w:val="00BA1450"/>
    <w:rsid w:val="00BA35B3"/>
    <w:rsid w:val="00BA440C"/>
    <w:rsid w:val="00BA6EEC"/>
    <w:rsid w:val="00BC0882"/>
    <w:rsid w:val="00BC7280"/>
    <w:rsid w:val="00BD04F8"/>
    <w:rsid w:val="00BD274C"/>
    <w:rsid w:val="00BD638F"/>
    <w:rsid w:val="00BD7C17"/>
    <w:rsid w:val="00BE4587"/>
    <w:rsid w:val="00BE49BD"/>
    <w:rsid w:val="00BF0EC7"/>
    <w:rsid w:val="00C06A06"/>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49C9"/>
    <w:rsid w:val="00CE50AC"/>
    <w:rsid w:val="00CF2E0D"/>
    <w:rsid w:val="00D04FC5"/>
    <w:rsid w:val="00D11C37"/>
    <w:rsid w:val="00D11D20"/>
    <w:rsid w:val="00D177D5"/>
    <w:rsid w:val="00D23074"/>
    <w:rsid w:val="00D31927"/>
    <w:rsid w:val="00D321BD"/>
    <w:rsid w:val="00D36411"/>
    <w:rsid w:val="00D436D5"/>
    <w:rsid w:val="00D472D7"/>
    <w:rsid w:val="00D51999"/>
    <w:rsid w:val="00D53DEA"/>
    <w:rsid w:val="00D54C21"/>
    <w:rsid w:val="00D63D63"/>
    <w:rsid w:val="00D662E5"/>
    <w:rsid w:val="00D67541"/>
    <w:rsid w:val="00D73B4F"/>
    <w:rsid w:val="00D752D6"/>
    <w:rsid w:val="00DA3F26"/>
    <w:rsid w:val="00DB23A9"/>
    <w:rsid w:val="00DB5801"/>
    <w:rsid w:val="00DB7B8A"/>
    <w:rsid w:val="00DB7D2F"/>
    <w:rsid w:val="00DC25A0"/>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DF75E4"/>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D5C2D"/>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B72D0"/>
  <w15:chartTrackingRefBased/>
  <w15:docId w15:val="{DBE7BB6E-E107-468D-863E-04AA231D0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21517">
      <w:bodyDiv w:val="1"/>
      <w:marLeft w:val="0"/>
      <w:marRight w:val="0"/>
      <w:marTop w:val="0"/>
      <w:marBottom w:val="0"/>
      <w:divBdr>
        <w:top w:val="none" w:sz="0" w:space="0" w:color="auto"/>
        <w:left w:val="none" w:sz="0" w:space="0" w:color="auto"/>
        <w:bottom w:val="none" w:sz="0" w:space="0" w:color="auto"/>
        <w:right w:val="none" w:sz="0" w:space="0" w:color="auto"/>
      </w:divBdr>
      <w:divsChild>
        <w:div w:id="962732535">
          <w:marLeft w:val="0"/>
          <w:marRight w:val="0"/>
          <w:marTop w:val="0"/>
          <w:marBottom w:val="0"/>
          <w:divBdr>
            <w:top w:val="none" w:sz="0" w:space="0" w:color="auto"/>
            <w:left w:val="none" w:sz="0" w:space="0" w:color="auto"/>
            <w:bottom w:val="none" w:sz="0" w:space="0" w:color="auto"/>
            <w:right w:val="none" w:sz="0" w:space="0" w:color="auto"/>
          </w:divBdr>
          <w:divsChild>
            <w:div w:id="752091643">
              <w:marLeft w:val="0"/>
              <w:marRight w:val="0"/>
              <w:marTop w:val="0"/>
              <w:marBottom w:val="0"/>
              <w:divBdr>
                <w:top w:val="none" w:sz="0" w:space="0" w:color="auto"/>
                <w:left w:val="none" w:sz="0" w:space="0" w:color="auto"/>
                <w:bottom w:val="none" w:sz="0" w:space="0" w:color="auto"/>
                <w:right w:val="none" w:sz="0" w:space="0" w:color="auto"/>
              </w:divBdr>
              <w:divsChild>
                <w:div w:id="346516809">
                  <w:marLeft w:val="0"/>
                  <w:marRight w:val="0"/>
                  <w:marTop w:val="0"/>
                  <w:marBottom w:val="0"/>
                  <w:divBdr>
                    <w:top w:val="none" w:sz="0" w:space="0" w:color="auto"/>
                    <w:left w:val="none" w:sz="0" w:space="0" w:color="auto"/>
                    <w:bottom w:val="none" w:sz="0" w:space="0" w:color="auto"/>
                    <w:right w:val="none" w:sz="0" w:space="0" w:color="auto"/>
                  </w:divBdr>
                </w:div>
              </w:divsChild>
            </w:div>
            <w:div w:id="2137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574852102">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697265947">
      <w:bodyDiv w:val="1"/>
      <w:marLeft w:val="0"/>
      <w:marRight w:val="0"/>
      <w:marTop w:val="0"/>
      <w:marBottom w:val="0"/>
      <w:divBdr>
        <w:top w:val="none" w:sz="0" w:space="0" w:color="auto"/>
        <w:left w:val="none" w:sz="0" w:space="0" w:color="auto"/>
        <w:bottom w:val="none" w:sz="0" w:space="0" w:color="auto"/>
        <w:right w:val="none" w:sz="0" w:space="0" w:color="auto"/>
      </w:divBdr>
    </w:div>
    <w:div w:id="1829245192">
      <w:bodyDiv w:val="1"/>
      <w:marLeft w:val="0"/>
      <w:marRight w:val="0"/>
      <w:marTop w:val="0"/>
      <w:marBottom w:val="0"/>
      <w:divBdr>
        <w:top w:val="none" w:sz="0" w:space="0" w:color="auto"/>
        <w:left w:val="none" w:sz="0" w:space="0" w:color="auto"/>
        <w:bottom w:val="none" w:sz="0" w:space="0" w:color="auto"/>
        <w:right w:val="none" w:sz="0" w:space="0" w:color="auto"/>
      </w:divBdr>
      <w:divsChild>
        <w:div w:id="695619231">
          <w:marLeft w:val="0"/>
          <w:marRight w:val="0"/>
          <w:marTop w:val="0"/>
          <w:marBottom w:val="0"/>
          <w:divBdr>
            <w:top w:val="none" w:sz="0" w:space="0" w:color="auto"/>
            <w:left w:val="none" w:sz="0" w:space="0" w:color="auto"/>
            <w:bottom w:val="none" w:sz="0" w:space="0" w:color="auto"/>
            <w:right w:val="none" w:sz="0" w:space="0" w:color="auto"/>
          </w:divBdr>
          <w:divsChild>
            <w:div w:id="1452431317">
              <w:marLeft w:val="0"/>
              <w:marRight w:val="0"/>
              <w:marTop w:val="0"/>
              <w:marBottom w:val="0"/>
              <w:divBdr>
                <w:top w:val="none" w:sz="0" w:space="0" w:color="auto"/>
                <w:left w:val="none" w:sz="0" w:space="0" w:color="auto"/>
                <w:bottom w:val="none" w:sz="0" w:space="0" w:color="auto"/>
                <w:right w:val="none" w:sz="0" w:space="0" w:color="auto"/>
              </w:divBdr>
              <w:divsChild>
                <w:div w:id="468590857">
                  <w:marLeft w:val="0"/>
                  <w:marRight w:val="0"/>
                  <w:marTop w:val="0"/>
                  <w:marBottom w:val="0"/>
                  <w:divBdr>
                    <w:top w:val="none" w:sz="0" w:space="0" w:color="auto"/>
                    <w:left w:val="none" w:sz="0" w:space="0" w:color="auto"/>
                    <w:bottom w:val="none" w:sz="0" w:space="0" w:color="auto"/>
                    <w:right w:val="none" w:sz="0" w:space="0" w:color="auto"/>
                  </w:divBdr>
                </w:div>
              </w:divsChild>
            </w:div>
            <w:div w:id="5708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987">
      <w:bodyDiv w:val="1"/>
      <w:marLeft w:val="0"/>
      <w:marRight w:val="0"/>
      <w:marTop w:val="0"/>
      <w:marBottom w:val="0"/>
      <w:divBdr>
        <w:top w:val="none" w:sz="0" w:space="0" w:color="auto"/>
        <w:left w:val="none" w:sz="0" w:space="0" w:color="auto"/>
        <w:bottom w:val="none" w:sz="0" w:space="0" w:color="auto"/>
        <w:right w:val="none" w:sz="0" w:space="0" w:color="auto"/>
      </w:divBdr>
    </w:div>
    <w:div w:id="196176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7</TotalTime>
  <Pages>1</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11</cp:revision>
  <cp:lastPrinted>2024-08-27T01:13:00Z</cp:lastPrinted>
  <dcterms:created xsi:type="dcterms:W3CDTF">2024-08-27T01:09:00Z</dcterms:created>
  <dcterms:modified xsi:type="dcterms:W3CDTF">2024-08-27T01:16:00Z</dcterms:modified>
</cp:coreProperties>
</file>